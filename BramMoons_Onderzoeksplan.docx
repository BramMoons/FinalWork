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0F9A4" w14:textId="77777777" w:rsidR="00DE5D9F" w:rsidRPr="003B62CB" w:rsidRDefault="00522A16" w:rsidP="00E56833">
      <w:pPr>
        <w:pStyle w:val="Kop2"/>
        <w:spacing w:before="0" w:after="960"/>
        <w:jc w:val="right"/>
        <w:rPr>
          <w:rFonts w:asciiTheme="minorHAnsi" w:hAnsiTheme="minorHAnsi"/>
          <w:b/>
          <w:bCs/>
          <w:iCs/>
          <w:color w:val="808080" w:themeColor="background1" w:themeShade="80"/>
          <w:spacing w:val="5"/>
          <w:sz w:val="24"/>
          <w:szCs w:val="24"/>
          <w:lang w:val="nl-NL"/>
        </w:rPr>
      </w:pPr>
      <w:r w:rsidRPr="003B62CB">
        <w:rPr>
          <w:rFonts w:asciiTheme="minorHAnsi" w:hAnsiTheme="minorHAnsi"/>
          <w:b/>
          <w:bCs/>
          <w:iCs/>
          <w:noProof/>
          <w:color w:val="FFFFFF" w:themeColor="background1"/>
          <w:spacing w:val="5"/>
          <w:sz w:val="24"/>
          <w:szCs w:val="24"/>
          <w:lang w:val="en-GB" w:eastAsia="en-GB"/>
        </w:rPr>
        <w:drawing>
          <wp:anchor distT="0" distB="0" distL="114300" distR="114300" simplePos="0" relativeHeight="251658240" behindDoc="0" locked="0" layoutInCell="1" allowOverlap="1" wp14:anchorId="00A2C79D" wp14:editId="7FD07E50">
            <wp:simplePos x="0" y="0"/>
            <wp:positionH relativeFrom="margin">
              <wp:align>left</wp:align>
            </wp:positionH>
            <wp:positionV relativeFrom="margin">
              <wp:align>top</wp:align>
            </wp:positionV>
            <wp:extent cx="1109472" cy="347472"/>
            <wp:effectExtent l="0" t="0" r="8255"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multec.png"/>
                    <pic:cNvPicPr/>
                  </pic:nvPicPr>
                  <pic:blipFill>
                    <a:blip r:embed="rId12">
                      <a:extLst>
                        <a:ext uri="{28A0092B-C50C-407E-A947-70E740481C1C}">
                          <a14:useLocalDpi xmlns:a14="http://schemas.microsoft.com/office/drawing/2010/main" val="0"/>
                        </a:ext>
                      </a:extLst>
                    </a:blip>
                    <a:stretch>
                      <a:fillRect/>
                    </a:stretch>
                  </pic:blipFill>
                  <pic:spPr>
                    <a:xfrm>
                      <a:off x="0" y="0"/>
                      <a:ext cx="1109472" cy="347472"/>
                    </a:xfrm>
                    <a:prstGeom prst="rect">
                      <a:avLst/>
                    </a:prstGeom>
                  </pic:spPr>
                </pic:pic>
              </a:graphicData>
            </a:graphic>
          </wp:anchor>
        </w:drawing>
      </w:r>
      <w:r w:rsidR="003C2362" w:rsidRPr="003B62CB">
        <w:rPr>
          <w:rStyle w:val="Titelvanboek"/>
          <w:rFonts w:asciiTheme="minorHAnsi" w:hAnsiTheme="minorHAnsi"/>
          <w:i w:val="0"/>
          <w:color w:val="808080" w:themeColor="background1" w:themeShade="80"/>
          <w:sz w:val="24"/>
          <w:szCs w:val="24"/>
          <w:lang w:val="nl-NL"/>
        </w:rPr>
        <w:t xml:space="preserve">MULTEC, DE PROFESSIONELE BACHELOR IN </w:t>
      </w:r>
      <w:r w:rsidR="003C2362" w:rsidRPr="003B62CB">
        <w:rPr>
          <w:rStyle w:val="Titelvanboek"/>
          <w:rFonts w:asciiTheme="minorHAnsi" w:hAnsiTheme="minorHAnsi"/>
          <w:i w:val="0"/>
          <w:color w:val="808080" w:themeColor="background1" w:themeShade="80"/>
          <w:sz w:val="24"/>
          <w:szCs w:val="24"/>
          <w:lang w:val="nl-NL"/>
        </w:rPr>
        <w:br/>
        <w:t>MULTIMEDIA EN COMMUNICATIETECHNOLOGIE</w:t>
      </w:r>
    </w:p>
    <w:p w14:paraId="4FC5C725" w14:textId="77777777" w:rsidR="00CB6DE9" w:rsidRPr="00CB6DE9" w:rsidRDefault="00CB6DE9" w:rsidP="00D734F0">
      <w:pPr>
        <w:pStyle w:val="Kop2"/>
        <w:rPr>
          <w:b/>
          <w:sz w:val="48"/>
          <w:szCs w:val="48"/>
          <w:lang w:val="nl-NL"/>
        </w:rPr>
      </w:pPr>
      <w:r w:rsidRPr="00CB6DE9">
        <w:rPr>
          <w:b/>
          <w:sz w:val="48"/>
          <w:szCs w:val="48"/>
          <w:lang w:val="nl-NL"/>
        </w:rPr>
        <w:t>Onderzoeksplan</w:t>
      </w:r>
    </w:p>
    <w:p w14:paraId="7175A39D" w14:textId="77777777" w:rsidR="007F698B" w:rsidRDefault="00D734F0" w:rsidP="00D734F0">
      <w:pPr>
        <w:pStyle w:val="Kop2"/>
        <w:rPr>
          <w:szCs w:val="40"/>
          <w:lang w:val="nl-NL"/>
        </w:rPr>
      </w:pPr>
      <w:r w:rsidRPr="00D734F0">
        <w:rPr>
          <w:szCs w:val="40"/>
          <w:lang w:val="nl-NL"/>
        </w:rPr>
        <w:t>Final Work Multimedia &amp; communicatietechnologie</w:t>
      </w:r>
    </w:p>
    <w:p w14:paraId="4912C1AF" w14:textId="77777777" w:rsidR="00B51D40" w:rsidRDefault="00800DDF" w:rsidP="00B51D40">
      <w:r>
        <w:t>Door het uitwerken van dit plan geef je o.a. de aanpak van jouw onderzoek meer vorm, waardoor het ook eenvoudiger wordt om nadien een degelijke planning voor het uitvoeren van jouw onderzoek op te stellen. </w:t>
      </w:r>
    </w:p>
    <w:p w14:paraId="6F9D35F5" w14:textId="77777777" w:rsidR="00A24EA8" w:rsidRPr="00B51D40" w:rsidRDefault="00A24EA8" w:rsidP="00B51D40">
      <w:pPr>
        <w:rPr>
          <w:lang w:val="nl-NL"/>
        </w:rPr>
      </w:pPr>
    </w:p>
    <w:p w14:paraId="7D2BDA9B" w14:textId="77777777" w:rsidR="00D734F0" w:rsidRPr="00D734F0" w:rsidRDefault="00D734F0" w:rsidP="00D734F0">
      <w:pPr>
        <w:pStyle w:val="Kop3"/>
      </w:pPr>
      <w:r w:rsidRPr="00D734F0">
        <w:t>Gegevens</w:t>
      </w:r>
      <w:r w:rsidR="00773FE7">
        <w:t xml:space="preserve"> Student</w:t>
      </w:r>
    </w:p>
    <w:p w14:paraId="166E6E03" w14:textId="77777777" w:rsidR="00D734F0" w:rsidRDefault="00D734F0" w:rsidP="00D734F0">
      <w:pPr>
        <w:rPr>
          <w:lang w:val="nl-NL"/>
        </w:rPr>
      </w:pPr>
    </w:p>
    <w:tbl>
      <w:tblPr>
        <w:tblStyle w:val="Tabelraster"/>
        <w:tblW w:w="0" w:type="auto"/>
        <w:tblLook w:val="04A0" w:firstRow="1" w:lastRow="0" w:firstColumn="1" w:lastColumn="0" w:noHBand="0" w:noVBand="1"/>
      </w:tblPr>
      <w:tblGrid>
        <w:gridCol w:w="1980"/>
        <w:gridCol w:w="7076"/>
      </w:tblGrid>
      <w:tr w:rsidR="00D734F0" w14:paraId="4F51601B" w14:textId="77777777" w:rsidTr="00D734F0">
        <w:tc>
          <w:tcPr>
            <w:tcW w:w="1980" w:type="dxa"/>
            <w:tcMar>
              <w:top w:w="113" w:type="dxa"/>
              <w:bottom w:w="113" w:type="dxa"/>
            </w:tcMar>
          </w:tcPr>
          <w:p w14:paraId="257F2CC1" w14:textId="77777777" w:rsidR="00D734F0" w:rsidRPr="00AA7D3A" w:rsidRDefault="00D734F0" w:rsidP="00D734F0">
            <w:pPr>
              <w:rPr>
                <w:b/>
                <w:lang w:val="nl-NL"/>
              </w:rPr>
            </w:pPr>
            <w:r w:rsidRPr="00AA7D3A">
              <w:rPr>
                <w:b/>
                <w:lang w:val="nl-NL"/>
              </w:rPr>
              <w:t>Student:</w:t>
            </w:r>
          </w:p>
        </w:tc>
        <w:tc>
          <w:tcPr>
            <w:tcW w:w="7076" w:type="dxa"/>
            <w:tcMar>
              <w:top w:w="113" w:type="dxa"/>
              <w:bottom w:w="113" w:type="dxa"/>
            </w:tcMar>
          </w:tcPr>
          <w:p w14:paraId="1AE49C6A" w14:textId="620DC5B0" w:rsidR="00D734F0" w:rsidRDefault="00E2266B" w:rsidP="00D734F0">
            <w:pPr>
              <w:rPr>
                <w:lang w:val="nl-NL"/>
              </w:rPr>
            </w:pPr>
            <w:r>
              <w:rPr>
                <w:lang w:val="nl-NL"/>
              </w:rPr>
              <w:t>Bram Moons</w:t>
            </w:r>
          </w:p>
        </w:tc>
      </w:tr>
      <w:tr w:rsidR="00AA7D3A" w14:paraId="3EDA571C" w14:textId="77777777" w:rsidTr="00D734F0">
        <w:tc>
          <w:tcPr>
            <w:tcW w:w="1980" w:type="dxa"/>
            <w:tcMar>
              <w:top w:w="113" w:type="dxa"/>
              <w:bottom w:w="113" w:type="dxa"/>
            </w:tcMar>
          </w:tcPr>
          <w:p w14:paraId="7FE0BE3A" w14:textId="77777777" w:rsidR="00AA7D3A" w:rsidRPr="00AA7D3A" w:rsidRDefault="00AA7D3A" w:rsidP="00D734F0">
            <w:pPr>
              <w:rPr>
                <w:i/>
                <w:lang w:val="nl-NL"/>
              </w:rPr>
            </w:pPr>
            <w:r w:rsidRPr="00AA7D3A">
              <w:rPr>
                <w:i/>
                <w:lang w:val="nl-NL"/>
              </w:rPr>
              <w:t>Medestudent:</w:t>
            </w:r>
          </w:p>
        </w:tc>
        <w:tc>
          <w:tcPr>
            <w:tcW w:w="7076" w:type="dxa"/>
            <w:tcMar>
              <w:top w:w="113" w:type="dxa"/>
              <w:bottom w:w="113" w:type="dxa"/>
            </w:tcMar>
          </w:tcPr>
          <w:p w14:paraId="6BEEAFC7" w14:textId="77777777" w:rsidR="00AA7D3A" w:rsidRDefault="00AA7D3A" w:rsidP="00D734F0">
            <w:pPr>
              <w:rPr>
                <w:lang w:val="nl-NL"/>
              </w:rPr>
            </w:pPr>
          </w:p>
        </w:tc>
      </w:tr>
      <w:tr w:rsidR="00AA7D3A" w14:paraId="4073B20A" w14:textId="77777777" w:rsidTr="00D734F0">
        <w:tc>
          <w:tcPr>
            <w:tcW w:w="1980" w:type="dxa"/>
            <w:tcMar>
              <w:top w:w="113" w:type="dxa"/>
              <w:bottom w:w="113" w:type="dxa"/>
            </w:tcMar>
          </w:tcPr>
          <w:p w14:paraId="594CA3B6" w14:textId="77777777" w:rsidR="00AA7D3A" w:rsidRPr="00AA7D3A" w:rsidRDefault="00AA7D3A" w:rsidP="00D734F0">
            <w:pPr>
              <w:rPr>
                <w:i/>
                <w:lang w:val="nl-NL"/>
              </w:rPr>
            </w:pPr>
            <w:r w:rsidRPr="00AA7D3A">
              <w:rPr>
                <w:i/>
                <w:lang w:val="nl-NL"/>
              </w:rPr>
              <w:t>Teamnaam:</w:t>
            </w:r>
          </w:p>
        </w:tc>
        <w:tc>
          <w:tcPr>
            <w:tcW w:w="7076" w:type="dxa"/>
            <w:tcMar>
              <w:top w:w="113" w:type="dxa"/>
              <w:bottom w:w="113" w:type="dxa"/>
            </w:tcMar>
          </w:tcPr>
          <w:p w14:paraId="6C317573" w14:textId="77777777" w:rsidR="00AA7D3A" w:rsidRDefault="00AA7D3A" w:rsidP="00D734F0">
            <w:pPr>
              <w:rPr>
                <w:lang w:val="nl-NL"/>
              </w:rPr>
            </w:pPr>
          </w:p>
        </w:tc>
      </w:tr>
      <w:tr w:rsidR="00D734F0" w14:paraId="17B5B0CB" w14:textId="77777777" w:rsidTr="00D734F0">
        <w:tc>
          <w:tcPr>
            <w:tcW w:w="1980" w:type="dxa"/>
            <w:tcMar>
              <w:top w:w="113" w:type="dxa"/>
              <w:bottom w:w="113" w:type="dxa"/>
            </w:tcMar>
          </w:tcPr>
          <w:p w14:paraId="31820DD0" w14:textId="77777777" w:rsidR="00D734F0" w:rsidRPr="00AA7D3A" w:rsidRDefault="00D734F0" w:rsidP="00D734F0">
            <w:pPr>
              <w:rPr>
                <w:b/>
                <w:lang w:val="nl-NL"/>
              </w:rPr>
            </w:pPr>
            <w:r w:rsidRPr="00AA7D3A">
              <w:rPr>
                <w:b/>
                <w:lang w:val="nl-NL"/>
              </w:rPr>
              <w:t xml:space="preserve">Titel onderwerp: </w:t>
            </w:r>
          </w:p>
        </w:tc>
        <w:tc>
          <w:tcPr>
            <w:tcW w:w="7076" w:type="dxa"/>
            <w:tcMar>
              <w:top w:w="113" w:type="dxa"/>
              <w:bottom w:w="113" w:type="dxa"/>
            </w:tcMar>
          </w:tcPr>
          <w:p w14:paraId="6558B8C8" w14:textId="630FA11A" w:rsidR="00D734F0" w:rsidRDefault="00E2266B" w:rsidP="00D734F0">
            <w:pPr>
              <w:rPr>
                <w:lang w:val="nl-NL"/>
              </w:rPr>
            </w:pPr>
            <w:r>
              <w:rPr>
                <w:lang w:val="nl-NL"/>
              </w:rPr>
              <w:t>Website voor asielen</w:t>
            </w:r>
          </w:p>
        </w:tc>
      </w:tr>
    </w:tbl>
    <w:p w14:paraId="304C10F2" w14:textId="77777777" w:rsidR="00D734F0" w:rsidRDefault="00754E80" w:rsidP="00754E80">
      <w:pPr>
        <w:pStyle w:val="Kop2"/>
        <w:rPr>
          <w:lang w:val="nl-NL"/>
        </w:rPr>
      </w:pPr>
      <w:r>
        <w:rPr>
          <w:lang w:val="nl-NL"/>
        </w:rPr>
        <w:t>Probleemstelling</w:t>
      </w:r>
    </w:p>
    <w:p w14:paraId="7132EC67" w14:textId="77777777" w:rsidR="000C20E2" w:rsidRPr="00754E80" w:rsidRDefault="00754E80" w:rsidP="00754E80">
      <w:pPr>
        <w:pStyle w:val="Kop3"/>
        <w:rPr>
          <w:i/>
          <w:sz w:val="32"/>
          <w:szCs w:val="32"/>
          <w:lang w:val="nl-NL"/>
        </w:rPr>
      </w:pPr>
      <w:r w:rsidRPr="00754E80">
        <w:rPr>
          <w:sz w:val="32"/>
          <w:szCs w:val="32"/>
          <w:lang w:val="nl-NL"/>
        </w:rPr>
        <w:t>Wat is het probleem?</w:t>
      </w:r>
    </w:p>
    <w:p w14:paraId="49A4191D" w14:textId="77777777" w:rsidR="00D734F0" w:rsidRDefault="00D734F0" w:rsidP="00D734F0">
      <w:pPr>
        <w:rPr>
          <w:lang w:val="nl-NL"/>
        </w:rPr>
      </w:pPr>
    </w:p>
    <w:tbl>
      <w:tblPr>
        <w:tblStyle w:val="Tabelraster"/>
        <w:tblW w:w="0" w:type="auto"/>
        <w:tblLook w:val="04A0" w:firstRow="1" w:lastRow="0" w:firstColumn="1" w:lastColumn="0" w:noHBand="0" w:noVBand="1"/>
      </w:tblPr>
      <w:tblGrid>
        <w:gridCol w:w="9056"/>
      </w:tblGrid>
      <w:tr w:rsidR="00D734F0" w14:paraId="683DFA71" w14:textId="77777777" w:rsidTr="00F72129">
        <w:tc>
          <w:tcPr>
            <w:tcW w:w="9056" w:type="dxa"/>
            <w:tcMar>
              <w:top w:w="113" w:type="dxa"/>
              <w:bottom w:w="113" w:type="dxa"/>
            </w:tcMar>
          </w:tcPr>
          <w:p w14:paraId="5CE2149F" w14:textId="329E7419" w:rsidR="000F1DD1" w:rsidRDefault="003F6409" w:rsidP="003F6409">
            <w:pPr>
              <w:rPr>
                <w:lang w:val="nl-NL"/>
              </w:rPr>
            </w:pPr>
            <w:r>
              <w:rPr>
                <w:lang w:val="nl-NL"/>
              </w:rPr>
              <w:t>Er zitten veel te veel dieren in het asiel. De personen die hiervoor verantwoordelijk zijn hebben niet genoeg tijd om elk dier tip top in orde te houden. Daarom moeten ze zo snel mogelijk geadopteerd worden.</w:t>
            </w:r>
          </w:p>
        </w:tc>
      </w:tr>
    </w:tbl>
    <w:p w14:paraId="2CBDA35C" w14:textId="77777777" w:rsidR="00D734F0" w:rsidRDefault="00D734F0" w:rsidP="00D734F0">
      <w:pPr>
        <w:rPr>
          <w:lang w:val="nl-NL"/>
        </w:rPr>
      </w:pPr>
    </w:p>
    <w:p w14:paraId="0230BFE4" w14:textId="77777777" w:rsidR="00754E80" w:rsidRPr="00754E80" w:rsidRDefault="00754E80" w:rsidP="00754E80">
      <w:pPr>
        <w:pStyle w:val="Kop3"/>
        <w:rPr>
          <w:i/>
          <w:sz w:val="32"/>
          <w:szCs w:val="32"/>
          <w:lang w:val="nl-NL"/>
        </w:rPr>
      </w:pPr>
      <w:r>
        <w:rPr>
          <w:sz w:val="32"/>
          <w:szCs w:val="32"/>
          <w:lang w:val="nl-NL"/>
        </w:rPr>
        <w:t xml:space="preserve">Wie heeft een </w:t>
      </w:r>
      <w:r w:rsidRPr="00754E80">
        <w:rPr>
          <w:sz w:val="32"/>
          <w:szCs w:val="32"/>
          <w:lang w:val="nl-NL"/>
        </w:rPr>
        <w:t>probleem?</w:t>
      </w:r>
    </w:p>
    <w:p w14:paraId="233E3B89" w14:textId="77777777" w:rsidR="00754E80" w:rsidRDefault="00754E80" w:rsidP="00754E80">
      <w:pPr>
        <w:rPr>
          <w:lang w:val="nl-NL"/>
        </w:rPr>
      </w:pPr>
    </w:p>
    <w:tbl>
      <w:tblPr>
        <w:tblStyle w:val="Tabelraster"/>
        <w:tblW w:w="0" w:type="auto"/>
        <w:tblLook w:val="04A0" w:firstRow="1" w:lastRow="0" w:firstColumn="1" w:lastColumn="0" w:noHBand="0" w:noVBand="1"/>
      </w:tblPr>
      <w:tblGrid>
        <w:gridCol w:w="9056"/>
      </w:tblGrid>
      <w:tr w:rsidR="00754E80" w14:paraId="581DD400" w14:textId="77777777" w:rsidTr="00F72129">
        <w:tc>
          <w:tcPr>
            <w:tcW w:w="9056" w:type="dxa"/>
            <w:tcMar>
              <w:top w:w="113" w:type="dxa"/>
              <w:bottom w:w="113" w:type="dxa"/>
            </w:tcMar>
          </w:tcPr>
          <w:p w14:paraId="173EA3FA" w14:textId="77777777" w:rsidR="00754E80" w:rsidRDefault="003F6409" w:rsidP="003F6409">
            <w:pPr>
              <w:rPr>
                <w:lang w:val="nl-NL"/>
              </w:rPr>
            </w:pPr>
            <w:r>
              <w:rPr>
                <w:lang w:val="nl-NL"/>
              </w:rPr>
              <w:t>De dieren in het asiel hebben hier het meeste nadeel. Maar ook de asielen die zorg moeten dragen voor deze beestjes.</w:t>
            </w:r>
          </w:p>
          <w:p w14:paraId="094C1B35" w14:textId="77777777" w:rsidR="003F6409" w:rsidRDefault="003F6409" w:rsidP="003F6409">
            <w:pPr>
              <w:rPr>
                <w:lang w:val="nl-NL"/>
              </w:rPr>
            </w:pPr>
          </w:p>
          <w:p w14:paraId="35214341" w14:textId="5B54CBC1" w:rsidR="003F6409" w:rsidRDefault="003F6409" w:rsidP="003F6409">
            <w:pPr>
              <w:rPr>
                <w:lang w:val="nl-NL"/>
              </w:rPr>
            </w:pPr>
            <w:r>
              <w:rPr>
                <w:lang w:val="nl-NL"/>
              </w:rPr>
              <w:t xml:space="preserve">Alsook de asielen, dit omdat de websites van asielen niet </w:t>
            </w:r>
            <w:r w:rsidRPr="003F6409">
              <w:t>geoptimaliseerd</w:t>
            </w:r>
            <w:r>
              <w:rPr>
                <w:lang w:val="nl-NL"/>
              </w:rPr>
              <w:t xml:space="preserve"> zijn en niet klantgericht.</w:t>
            </w:r>
          </w:p>
        </w:tc>
      </w:tr>
    </w:tbl>
    <w:p w14:paraId="2E9E7A56" w14:textId="77777777" w:rsidR="003F6409" w:rsidRDefault="003F6409" w:rsidP="00754E80">
      <w:pPr>
        <w:pStyle w:val="Kop3"/>
        <w:rPr>
          <w:sz w:val="32"/>
          <w:szCs w:val="32"/>
          <w:lang w:val="nl-NL"/>
        </w:rPr>
      </w:pPr>
    </w:p>
    <w:p w14:paraId="6187FD62" w14:textId="77777777" w:rsidR="003F6409" w:rsidRDefault="003F6409">
      <w:pPr>
        <w:rPr>
          <w:rFonts w:asciiTheme="majorHAnsi" w:eastAsiaTheme="majorEastAsia" w:hAnsiTheme="majorHAnsi" w:cstheme="majorBidi"/>
          <w:b/>
          <w:color w:val="000000" w:themeColor="text1"/>
          <w:sz w:val="32"/>
          <w:szCs w:val="32"/>
          <w:lang w:val="nl-NL"/>
        </w:rPr>
      </w:pPr>
      <w:r>
        <w:rPr>
          <w:sz w:val="32"/>
          <w:szCs w:val="32"/>
          <w:lang w:val="nl-NL"/>
        </w:rPr>
        <w:br w:type="page"/>
      </w:r>
    </w:p>
    <w:p w14:paraId="0B5AF778" w14:textId="10C7F17D" w:rsidR="00754E80" w:rsidRPr="00754E80" w:rsidRDefault="00754E80" w:rsidP="00754E80">
      <w:pPr>
        <w:pStyle w:val="Kop3"/>
        <w:rPr>
          <w:i/>
          <w:sz w:val="32"/>
          <w:szCs w:val="32"/>
          <w:lang w:val="nl-NL"/>
        </w:rPr>
      </w:pPr>
      <w:r>
        <w:rPr>
          <w:sz w:val="32"/>
          <w:szCs w:val="32"/>
          <w:lang w:val="nl-NL"/>
        </w:rPr>
        <w:lastRenderedPageBreak/>
        <w:t>Waarom</w:t>
      </w:r>
      <w:r w:rsidRPr="00754E80">
        <w:rPr>
          <w:sz w:val="32"/>
          <w:szCs w:val="32"/>
          <w:lang w:val="nl-NL"/>
        </w:rPr>
        <w:t xml:space="preserve"> is het </w:t>
      </w:r>
      <w:r>
        <w:rPr>
          <w:sz w:val="32"/>
          <w:szCs w:val="32"/>
          <w:lang w:val="nl-NL"/>
        </w:rPr>
        <w:t xml:space="preserve">een </w:t>
      </w:r>
      <w:r w:rsidRPr="00754E80">
        <w:rPr>
          <w:sz w:val="32"/>
          <w:szCs w:val="32"/>
          <w:lang w:val="nl-NL"/>
        </w:rPr>
        <w:t>probleem?</w:t>
      </w:r>
    </w:p>
    <w:p w14:paraId="3BD4668C" w14:textId="77777777" w:rsidR="00754E80" w:rsidRDefault="00754E80" w:rsidP="00754E80">
      <w:pPr>
        <w:rPr>
          <w:lang w:val="nl-NL"/>
        </w:rPr>
      </w:pPr>
    </w:p>
    <w:tbl>
      <w:tblPr>
        <w:tblStyle w:val="Tabelraster"/>
        <w:tblW w:w="0" w:type="auto"/>
        <w:tblLook w:val="04A0" w:firstRow="1" w:lastRow="0" w:firstColumn="1" w:lastColumn="0" w:noHBand="0" w:noVBand="1"/>
      </w:tblPr>
      <w:tblGrid>
        <w:gridCol w:w="9056"/>
      </w:tblGrid>
      <w:tr w:rsidR="00754E80" w14:paraId="7237AF7E" w14:textId="77777777" w:rsidTr="00F72129">
        <w:tc>
          <w:tcPr>
            <w:tcW w:w="9056" w:type="dxa"/>
            <w:tcMar>
              <w:top w:w="113" w:type="dxa"/>
              <w:bottom w:w="113" w:type="dxa"/>
            </w:tcMar>
          </w:tcPr>
          <w:p w14:paraId="1E5D1712" w14:textId="050982CA" w:rsidR="00754E80" w:rsidRDefault="003F6409" w:rsidP="00F72129">
            <w:pPr>
              <w:rPr>
                <w:lang w:val="nl-NL"/>
              </w:rPr>
            </w:pPr>
            <w:r>
              <w:rPr>
                <w:lang w:val="nl-NL"/>
              </w:rPr>
              <w:t xml:space="preserve">Wanneer er teveel dieren in een asiel toekomen en ze hier te lang blijven. Worden ze soms </w:t>
            </w:r>
            <w:r w:rsidRPr="003F6409">
              <w:rPr>
                <w:lang w:val="nl-NL"/>
              </w:rPr>
              <w:t>geëuthanaseerd</w:t>
            </w:r>
            <w:r>
              <w:rPr>
                <w:lang w:val="nl-NL"/>
              </w:rPr>
              <w:t>. Dit moet stoppen. In plaats van dieren speciaal te laten kweken omdat we ons ideale beestje willen hebben. Zouden mensen beter eerst naar het asiel gaan en daar eentje adopteren.</w:t>
            </w:r>
          </w:p>
          <w:p w14:paraId="58EB40F2" w14:textId="54275B48" w:rsidR="003F6409" w:rsidRDefault="003F6409" w:rsidP="00F72129">
            <w:pPr>
              <w:rPr>
                <w:lang w:val="nl-NL"/>
              </w:rPr>
            </w:pPr>
          </w:p>
          <w:p w14:paraId="04E5AB0F" w14:textId="316B7C89" w:rsidR="003F6409" w:rsidRDefault="003F6409" w:rsidP="00F72129">
            <w:pPr>
              <w:rPr>
                <w:lang w:val="nl-NL"/>
              </w:rPr>
            </w:pPr>
            <w:r>
              <w:rPr>
                <w:lang w:val="nl-NL"/>
              </w:rPr>
              <w:t>Ook zijn de websites van dierenasielen helemaal niet klantvriendelijk en niet mooi ontwerpt. Je wil zo snel mogelijk van deze websites af gaan.</w:t>
            </w:r>
          </w:p>
          <w:p w14:paraId="744ABCBE" w14:textId="77777777" w:rsidR="00754E80" w:rsidRDefault="00754E80" w:rsidP="00F72129">
            <w:pPr>
              <w:rPr>
                <w:lang w:val="nl-NL"/>
              </w:rPr>
            </w:pPr>
          </w:p>
        </w:tc>
      </w:tr>
    </w:tbl>
    <w:p w14:paraId="5D547952" w14:textId="77777777" w:rsidR="00754E80" w:rsidRDefault="00754E80" w:rsidP="00754E80">
      <w:pPr>
        <w:pStyle w:val="Kop3"/>
        <w:rPr>
          <w:sz w:val="32"/>
          <w:szCs w:val="32"/>
          <w:lang w:val="nl-NL"/>
        </w:rPr>
      </w:pPr>
    </w:p>
    <w:p w14:paraId="0CBF2512" w14:textId="27A6ABB9" w:rsidR="00754E80" w:rsidRPr="00754E80" w:rsidRDefault="00754E80" w:rsidP="00754E80">
      <w:pPr>
        <w:pStyle w:val="Kop3"/>
        <w:rPr>
          <w:i/>
          <w:sz w:val="32"/>
          <w:szCs w:val="32"/>
          <w:lang w:val="nl-NL"/>
        </w:rPr>
      </w:pPr>
      <w:r>
        <w:rPr>
          <w:sz w:val="32"/>
          <w:szCs w:val="32"/>
          <w:lang w:val="nl-NL"/>
        </w:rPr>
        <w:t>Wanneer</w:t>
      </w:r>
      <w:r w:rsidRPr="00754E80">
        <w:rPr>
          <w:sz w:val="32"/>
          <w:szCs w:val="32"/>
          <w:lang w:val="nl-NL"/>
        </w:rPr>
        <w:t xml:space="preserve"> is het</w:t>
      </w:r>
      <w:r w:rsidR="00477C07">
        <w:rPr>
          <w:sz w:val="32"/>
          <w:szCs w:val="32"/>
          <w:lang w:val="nl-NL"/>
        </w:rPr>
        <w:t xml:space="preserve"> een</w:t>
      </w:r>
      <w:r w:rsidRPr="00754E80">
        <w:rPr>
          <w:sz w:val="32"/>
          <w:szCs w:val="32"/>
          <w:lang w:val="nl-NL"/>
        </w:rPr>
        <w:t xml:space="preserve"> problee</w:t>
      </w:r>
      <w:r w:rsidR="00477C07">
        <w:rPr>
          <w:sz w:val="32"/>
          <w:szCs w:val="32"/>
          <w:lang w:val="nl-NL"/>
        </w:rPr>
        <w:t>m?</w:t>
      </w:r>
    </w:p>
    <w:p w14:paraId="1BFDD4B2" w14:textId="77777777" w:rsidR="00754E80" w:rsidRDefault="00754E80" w:rsidP="00754E80">
      <w:pPr>
        <w:rPr>
          <w:lang w:val="nl-NL"/>
        </w:rPr>
      </w:pPr>
    </w:p>
    <w:tbl>
      <w:tblPr>
        <w:tblStyle w:val="Tabelraster"/>
        <w:tblW w:w="0" w:type="auto"/>
        <w:tblLook w:val="04A0" w:firstRow="1" w:lastRow="0" w:firstColumn="1" w:lastColumn="0" w:noHBand="0" w:noVBand="1"/>
      </w:tblPr>
      <w:tblGrid>
        <w:gridCol w:w="9056"/>
      </w:tblGrid>
      <w:tr w:rsidR="00754E80" w14:paraId="1778CADC" w14:textId="77777777" w:rsidTr="00F72129">
        <w:tc>
          <w:tcPr>
            <w:tcW w:w="9056" w:type="dxa"/>
            <w:tcMar>
              <w:top w:w="113" w:type="dxa"/>
              <w:bottom w:w="113" w:type="dxa"/>
            </w:tcMar>
          </w:tcPr>
          <w:p w14:paraId="73D56A22" w14:textId="4B011EDB" w:rsidR="00754E80" w:rsidRDefault="003F6409" w:rsidP="00F72129">
            <w:pPr>
              <w:rPr>
                <w:lang w:val="nl-NL"/>
              </w:rPr>
            </w:pPr>
            <w:r>
              <w:rPr>
                <w:lang w:val="nl-NL"/>
              </w:rPr>
              <w:t>Het is nu al een probleem.</w:t>
            </w:r>
          </w:p>
          <w:p w14:paraId="5D558067" w14:textId="16AFE36C" w:rsidR="00754E80" w:rsidRDefault="003F6409" w:rsidP="00F72129">
            <w:pPr>
              <w:rPr>
                <w:lang w:val="nl-NL"/>
              </w:rPr>
            </w:pPr>
            <w:r>
              <w:rPr>
                <w:lang w:val="nl-NL"/>
              </w:rPr>
              <w:t>Asielen hebben ook geen tijd en geld om aan hun website te werken om zo meer “klanten” te lokken.</w:t>
            </w:r>
          </w:p>
          <w:p w14:paraId="342BD88B" w14:textId="77777777" w:rsidR="00754E80" w:rsidRDefault="00754E80" w:rsidP="00F72129">
            <w:pPr>
              <w:rPr>
                <w:lang w:val="nl-NL"/>
              </w:rPr>
            </w:pPr>
          </w:p>
          <w:p w14:paraId="111F2045" w14:textId="77777777" w:rsidR="00754E80" w:rsidRDefault="00754E80" w:rsidP="00F72129">
            <w:pPr>
              <w:rPr>
                <w:lang w:val="nl-NL"/>
              </w:rPr>
            </w:pPr>
          </w:p>
          <w:p w14:paraId="7225AD63" w14:textId="77777777" w:rsidR="00754E80" w:rsidRDefault="00754E80" w:rsidP="00F72129">
            <w:pPr>
              <w:rPr>
                <w:lang w:val="nl-NL"/>
              </w:rPr>
            </w:pPr>
          </w:p>
          <w:p w14:paraId="2A79A341" w14:textId="77777777" w:rsidR="00754E80" w:rsidRDefault="00754E80" w:rsidP="00F72129">
            <w:pPr>
              <w:rPr>
                <w:lang w:val="nl-NL"/>
              </w:rPr>
            </w:pPr>
          </w:p>
        </w:tc>
      </w:tr>
    </w:tbl>
    <w:p w14:paraId="100B1006" w14:textId="77777777" w:rsidR="00754E80" w:rsidRDefault="00754E80" w:rsidP="00754E80">
      <w:pPr>
        <w:pStyle w:val="Kop3"/>
        <w:rPr>
          <w:sz w:val="32"/>
          <w:szCs w:val="32"/>
          <w:lang w:val="nl-NL"/>
        </w:rPr>
      </w:pPr>
    </w:p>
    <w:p w14:paraId="13726F34" w14:textId="76D442C5" w:rsidR="00754E80" w:rsidRPr="00754E80" w:rsidRDefault="00477C07" w:rsidP="00754E80">
      <w:pPr>
        <w:pStyle w:val="Kop3"/>
        <w:rPr>
          <w:i/>
          <w:sz w:val="32"/>
          <w:szCs w:val="32"/>
          <w:lang w:val="nl-NL"/>
        </w:rPr>
      </w:pPr>
      <w:r>
        <w:rPr>
          <w:sz w:val="32"/>
          <w:szCs w:val="32"/>
          <w:lang w:val="nl-NL"/>
        </w:rPr>
        <w:t>Waar is het een probleem?</w:t>
      </w:r>
    </w:p>
    <w:p w14:paraId="2820DA22" w14:textId="77777777" w:rsidR="00754E80" w:rsidRDefault="00754E80" w:rsidP="00754E80">
      <w:pPr>
        <w:rPr>
          <w:lang w:val="nl-NL"/>
        </w:rPr>
      </w:pPr>
    </w:p>
    <w:tbl>
      <w:tblPr>
        <w:tblStyle w:val="Tabelraster"/>
        <w:tblW w:w="0" w:type="auto"/>
        <w:tblLook w:val="04A0" w:firstRow="1" w:lastRow="0" w:firstColumn="1" w:lastColumn="0" w:noHBand="0" w:noVBand="1"/>
      </w:tblPr>
      <w:tblGrid>
        <w:gridCol w:w="9056"/>
      </w:tblGrid>
      <w:tr w:rsidR="00754E80" w14:paraId="5067641F" w14:textId="77777777" w:rsidTr="00F72129">
        <w:tc>
          <w:tcPr>
            <w:tcW w:w="9056" w:type="dxa"/>
            <w:tcMar>
              <w:top w:w="113" w:type="dxa"/>
              <w:bottom w:w="113" w:type="dxa"/>
            </w:tcMar>
          </w:tcPr>
          <w:p w14:paraId="0F5D25B1" w14:textId="5ECC2A91" w:rsidR="00754E80" w:rsidRDefault="003F6409" w:rsidP="00F72129">
            <w:pPr>
              <w:rPr>
                <w:lang w:val="nl-NL"/>
              </w:rPr>
            </w:pPr>
            <w:r>
              <w:rPr>
                <w:lang w:val="nl-NL"/>
              </w:rPr>
              <w:t>In heel België en misschien zelf in heel Europa.</w:t>
            </w:r>
          </w:p>
          <w:p w14:paraId="037BBAE4" w14:textId="77777777" w:rsidR="00754E80" w:rsidRDefault="00754E80" w:rsidP="00F72129">
            <w:pPr>
              <w:rPr>
                <w:lang w:val="nl-NL"/>
              </w:rPr>
            </w:pPr>
          </w:p>
          <w:p w14:paraId="3CBD6A29" w14:textId="77777777" w:rsidR="00754E80" w:rsidRDefault="00754E80" w:rsidP="00F72129">
            <w:pPr>
              <w:rPr>
                <w:lang w:val="nl-NL"/>
              </w:rPr>
            </w:pPr>
          </w:p>
          <w:p w14:paraId="499E7C9D" w14:textId="77777777" w:rsidR="00754E80" w:rsidRDefault="00754E80" w:rsidP="00F72129">
            <w:pPr>
              <w:rPr>
                <w:lang w:val="nl-NL"/>
              </w:rPr>
            </w:pPr>
          </w:p>
          <w:p w14:paraId="601F6514" w14:textId="77777777" w:rsidR="00754E80" w:rsidRDefault="00754E80" w:rsidP="00F72129">
            <w:pPr>
              <w:rPr>
                <w:lang w:val="nl-NL"/>
              </w:rPr>
            </w:pPr>
          </w:p>
          <w:p w14:paraId="2F75AC80" w14:textId="77777777" w:rsidR="00754E80" w:rsidRDefault="00754E80" w:rsidP="00F72129">
            <w:pPr>
              <w:rPr>
                <w:lang w:val="nl-NL"/>
              </w:rPr>
            </w:pPr>
          </w:p>
        </w:tc>
      </w:tr>
    </w:tbl>
    <w:p w14:paraId="2978C6E4" w14:textId="77777777" w:rsidR="00A34334" w:rsidRDefault="00A34334">
      <w:pPr>
        <w:rPr>
          <w:lang w:val="nl-NL"/>
        </w:rPr>
      </w:pPr>
    </w:p>
    <w:p w14:paraId="1972D333" w14:textId="77777777" w:rsidR="00A34334" w:rsidRDefault="00A34334" w:rsidP="00A34334">
      <w:pPr>
        <w:rPr>
          <w:lang w:val="nl-NL"/>
        </w:rPr>
      </w:pPr>
      <w:r>
        <w:rPr>
          <w:lang w:val="nl-NL"/>
        </w:rPr>
        <w:br w:type="page"/>
      </w:r>
    </w:p>
    <w:p w14:paraId="651D121C" w14:textId="77777777" w:rsidR="00A34334" w:rsidRDefault="00A34334" w:rsidP="00A34334">
      <w:pPr>
        <w:pStyle w:val="Kop2"/>
        <w:rPr>
          <w:lang w:val="nl-NL"/>
        </w:rPr>
      </w:pPr>
      <w:r>
        <w:rPr>
          <w:lang w:val="nl-NL"/>
        </w:rPr>
        <w:lastRenderedPageBreak/>
        <w:t>Onderzoeksvraag</w:t>
      </w:r>
    </w:p>
    <w:p w14:paraId="274C9A0F" w14:textId="77777777" w:rsidR="00A34334" w:rsidRDefault="00A34334" w:rsidP="00A34334">
      <w:pPr>
        <w:pStyle w:val="Kop3"/>
        <w:rPr>
          <w:sz w:val="32"/>
          <w:szCs w:val="32"/>
          <w:lang w:val="nl-NL"/>
        </w:rPr>
      </w:pPr>
      <w:r w:rsidRPr="00A34334">
        <w:rPr>
          <w:sz w:val="32"/>
          <w:szCs w:val="32"/>
          <w:lang w:val="nl-NL"/>
        </w:rPr>
        <w:t>Cent</w:t>
      </w:r>
      <w:r>
        <w:rPr>
          <w:sz w:val="32"/>
          <w:szCs w:val="32"/>
          <w:lang w:val="nl-NL"/>
        </w:rPr>
        <w:t>rale onderzoeksvraag</w:t>
      </w:r>
    </w:p>
    <w:p w14:paraId="40BEFBC7" w14:textId="77777777" w:rsidR="00A34334" w:rsidRDefault="00A34334" w:rsidP="00A34334">
      <w:r>
        <w:t>Formuleer je centrale onderzoeksvraag. Deze is geformuleerd als een vraag De vraag is neutraal (heeft nog geen oplossing vervat) en open (geen ja/nee antwoord) gesteld.</w:t>
      </w:r>
    </w:p>
    <w:p w14:paraId="79CDE252" w14:textId="77777777" w:rsidR="00A34334" w:rsidRDefault="00A34334" w:rsidP="00A34334">
      <w:pPr>
        <w:rPr>
          <w:lang w:val="nl-NL"/>
        </w:rPr>
      </w:pPr>
    </w:p>
    <w:tbl>
      <w:tblPr>
        <w:tblStyle w:val="Tabelraster"/>
        <w:tblW w:w="0" w:type="auto"/>
        <w:tblLook w:val="04A0" w:firstRow="1" w:lastRow="0" w:firstColumn="1" w:lastColumn="0" w:noHBand="0" w:noVBand="1"/>
      </w:tblPr>
      <w:tblGrid>
        <w:gridCol w:w="9056"/>
      </w:tblGrid>
      <w:tr w:rsidR="00A34334" w14:paraId="0CFF0DED" w14:textId="77777777" w:rsidTr="00F72129">
        <w:tc>
          <w:tcPr>
            <w:tcW w:w="9056" w:type="dxa"/>
            <w:tcMar>
              <w:top w:w="113" w:type="dxa"/>
              <w:bottom w:w="113" w:type="dxa"/>
            </w:tcMar>
          </w:tcPr>
          <w:p w14:paraId="6A706C9B" w14:textId="77777777" w:rsidR="00A34334" w:rsidRDefault="00A34334" w:rsidP="00F72129">
            <w:pPr>
              <w:rPr>
                <w:lang w:val="nl-NL"/>
              </w:rPr>
            </w:pPr>
          </w:p>
          <w:p w14:paraId="76036A38" w14:textId="140BA319" w:rsidR="00A34334" w:rsidRDefault="00603C02" w:rsidP="00F72129">
            <w:pPr>
              <w:rPr>
                <w:lang w:val="nl-NL"/>
              </w:rPr>
            </w:pPr>
            <w:r>
              <w:rPr>
                <w:lang w:val="nl-NL"/>
              </w:rPr>
              <w:t>Hoe trek je mensen aan tot het adopteren van dieren in een asiel?</w:t>
            </w:r>
          </w:p>
          <w:p w14:paraId="7C0EE678" w14:textId="77777777" w:rsidR="00A34334" w:rsidRDefault="00A34334" w:rsidP="00F72129">
            <w:pPr>
              <w:rPr>
                <w:lang w:val="nl-NL"/>
              </w:rPr>
            </w:pPr>
          </w:p>
          <w:p w14:paraId="62AC7ACF" w14:textId="236B5D50" w:rsidR="00A34334" w:rsidRDefault="00603C02" w:rsidP="00F72129">
            <w:pPr>
              <w:rPr>
                <w:lang w:val="nl-NL"/>
              </w:rPr>
            </w:pPr>
            <w:r>
              <w:rPr>
                <w:lang w:val="nl-NL"/>
              </w:rPr>
              <w:t>Hoe trek je meer aandacht naar dieren in een asiel of bedreigde diersoorten?</w:t>
            </w:r>
          </w:p>
          <w:p w14:paraId="0DF042BA" w14:textId="77777777" w:rsidR="00A34334" w:rsidRDefault="00A34334" w:rsidP="00F72129">
            <w:pPr>
              <w:rPr>
                <w:lang w:val="nl-NL"/>
              </w:rPr>
            </w:pPr>
          </w:p>
          <w:p w14:paraId="553C7FC8" w14:textId="77777777" w:rsidR="00A34334" w:rsidRDefault="00A34334" w:rsidP="00F72129">
            <w:pPr>
              <w:rPr>
                <w:lang w:val="nl-NL"/>
              </w:rPr>
            </w:pPr>
          </w:p>
        </w:tc>
      </w:tr>
    </w:tbl>
    <w:p w14:paraId="2FC5F0A6" w14:textId="77777777" w:rsidR="00A34334" w:rsidRDefault="00A34334" w:rsidP="00A34334">
      <w:pPr>
        <w:pStyle w:val="Kop3"/>
        <w:rPr>
          <w:sz w:val="32"/>
          <w:szCs w:val="32"/>
          <w:lang w:val="nl-NL"/>
        </w:rPr>
      </w:pPr>
    </w:p>
    <w:p w14:paraId="57ADE8F2" w14:textId="77777777" w:rsidR="00A34334" w:rsidRDefault="00A34334" w:rsidP="00A34334">
      <w:pPr>
        <w:pStyle w:val="Kop3"/>
        <w:rPr>
          <w:sz w:val="32"/>
          <w:szCs w:val="32"/>
          <w:lang w:val="nl-NL"/>
        </w:rPr>
      </w:pPr>
      <w:r>
        <w:rPr>
          <w:sz w:val="32"/>
          <w:szCs w:val="32"/>
          <w:lang w:val="nl-NL"/>
        </w:rPr>
        <w:t>Deelvragen</w:t>
      </w:r>
    </w:p>
    <w:p w14:paraId="45CE612F" w14:textId="77777777" w:rsidR="00A34334" w:rsidRDefault="00A34334" w:rsidP="00A34334">
      <w:r>
        <w:t>Formuleer de bijhorende deelvragen</w:t>
      </w:r>
    </w:p>
    <w:p w14:paraId="197316AD" w14:textId="77777777" w:rsidR="00A34334" w:rsidRDefault="00A34334" w:rsidP="00A34334">
      <w:pPr>
        <w:rPr>
          <w:lang w:val="nl-NL"/>
        </w:rPr>
      </w:pPr>
    </w:p>
    <w:tbl>
      <w:tblPr>
        <w:tblStyle w:val="Tabelraster"/>
        <w:tblW w:w="0" w:type="auto"/>
        <w:tblLook w:val="04A0" w:firstRow="1" w:lastRow="0" w:firstColumn="1" w:lastColumn="0" w:noHBand="0" w:noVBand="1"/>
      </w:tblPr>
      <w:tblGrid>
        <w:gridCol w:w="9056"/>
      </w:tblGrid>
      <w:tr w:rsidR="00A34334" w14:paraId="724D9073" w14:textId="77777777" w:rsidTr="00F72129">
        <w:tc>
          <w:tcPr>
            <w:tcW w:w="9056" w:type="dxa"/>
            <w:tcMar>
              <w:top w:w="113" w:type="dxa"/>
              <w:bottom w:w="113" w:type="dxa"/>
            </w:tcMar>
          </w:tcPr>
          <w:p w14:paraId="4512B6D5" w14:textId="16E9DC3D" w:rsidR="00A34334" w:rsidRPr="00F72129" w:rsidRDefault="00603C02" w:rsidP="00F72129">
            <w:pPr>
              <w:rPr>
                <w:lang w:val="nl-NL"/>
              </w:rPr>
            </w:pPr>
            <w:r>
              <w:rPr>
                <w:lang w:val="nl-NL"/>
              </w:rPr>
              <w:t>Wat trekt mensen aan?</w:t>
            </w:r>
          </w:p>
          <w:p w14:paraId="79FCD341" w14:textId="69ECC184" w:rsidR="00A34334" w:rsidRDefault="00603C02" w:rsidP="00F72129">
            <w:pPr>
              <w:rPr>
                <w:lang w:val="nl-NL"/>
              </w:rPr>
            </w:pPr>
            <w:r>
              <w:rPr>
                <w:lang w:val="nl-NL"/>
              </w:rPr>
              <w:t>Hoe ziet de website er uit?</w:t>
            </w:r>
          </w:p>
          <w:p w14:paraId="7341688F" w14:textId="452BF34A" w:rsidR="00A34334" w:rsidRDefault="00603C02" w:rsidP="00F72129">
            <w:pPr>
              <w:rPr>
                <w:lang w:val="nl-NL"/>
              </w:rPr>
            </w:pPr>
            <w:r>
              <w:rPr>
                <w:lang w:val="nl-NL"/>
              </w:rPr>
              <w:t>Willen mensen wel adopteren?</w:t>
            </w:r>
          </w:p>
          <w:p w14:paraId="2F553135" w14:textId="77777777" w:rsidR="00A34334" w:rsidRDefault="00A34334" w:rsidP="00F72129">
            <w:pPr>
              <w:rPr>
                <w:lang w:val="nl-NL"/>
              </w:rPr>
            </w:pPr>
          </w:p>
        </w:tc>
      </w:tr>
    </w:tbl>
    <w:p w14:paraId="24AB6F95" w14:textId="77777777" w:rsidR="0099202B" w:rsidRDefault="0099202B" w:rsidP="00A34334">
      <w:pPr>
        <w:rPr>
          <w:sz w:val="32"/>
          <w:szCs w:val="32"/>
          <w:lang w:val="nl-NL"/>
        </w:rPr>
      </w:pPr>
    </w:p>
    <w:p w14:paraId="5FE47EDE" w14:textId="77777777" w:rsidR="0099202B" w:rsidRDefault="0099202B" w:rsidP="0099202B">
      <w:pPr>
        <w:pStyle w:val="Kop3"/>
        <w:rPr>
          <w:sz w:val="32"/>
          <w:szCs w:val="32"/>
          <w:lang w:val="nl-NL"/>
        </w:rPr>
      </w:pPr>
      <w:r>
        <w:rPr>
          <w:sz w:val="32"/>
          <w:szCs w:val="32"/>
          <w:lang w:val="nl-NL"/>
        </w:rPr>
        <w:t>Doel van het onderzoek</w:t>
      </w:r>
    </w:p>
    <w:p w14:paraId="5BE3FF63" w14:textId="77777777" w:rsidR="0099202B" w:rsidRDefault="0099202B" w:rsidP="0099202B">
      <w:r>
        <w:t>Wat wil je bereiken met je onderzoek, in functie van je bachelorproef?</w:t>
      </w:r>
    </w:p>
    <w:p w14:paraId="54C952A7" w14:textId="77777777" w:rsidR="0099202B" w:rsidRDefault="0099202B" w:rsidP="0099202B">
      <w:pPr>
        <w:rPr>
          <w:lang w:val="nl-NL"/>
        </w:rPr>
      </w:pPr>
    </w:p>
    <w:tbl>
      <w:tblPr>
        <w:tblStyle w:val="Tabelraster"/>
        <w:tblW w:w="0" w:type="auto"/>
        <w:tblLook w:val="04A0" w:firstRow="1" w:lastRow="0" w:firstColumn="1" w:lastColumn="0" w:noHBand="0" w:noVBand="1"/>
      </w:tblPr>
      <w:tblGrid>
        <w:gridCol w:w="9056"/>
      </w:tblGrid>
      <w:tr w:rsidR="0099202B" w14:paraId="447AD0DD" w14:textId="77777777" w:rsidTr="00F72129">
        <w:tc>
          <w:tcPr>
            <w:tcW w:w="9056" w:type="dxa"/>
            <w:tcMar>
              <w:top w:w="113" w:type="dxa"/>
              <w:bottom w:w="113" w:type="dxa"/>
            </w:tcMar>
          </w:tcPr>
          <w:p w14:paraId="4A74BAC4" w14:textId="401B1D46" w:rsidR="0099202B" w:rsidRDefault="00243888" w:rsidP="00F72129">
            <w:pPr>
              <w:rPr>
                <w:lang w:val="nl-NL"/>
              </w:rPr>
            </w:pPr>
            <w:r>
              <w:rPr>
                <w:lang w:val="nl-NL"/>
              </w:rPr>
              <w:t>Het bijleren van hoe een asiel werkt alsook het ontwikkelen van een betere website voor asielen. Waar alle asielen alle dieren op plaatsen. Dus maar 1 website voor alle asielen in België.</w:t>
            </w:r>
          </w:p>
          <w:p w14:paraId="7B2DD2D5" w14:textId="77777777" w:rsidR="0099202B" w:rsidRDefault="0099202B" w:rsidP="00F72129">
            <w:pPr>
              <w:rPr>
                <w:lang w:val="nl-NL"/>
              </w:rPr>
            </w:pPr>
          </w:p>
          <w:p w14:paraId="27FE2938" w14:textId="77777777" w:rsidR="0099202B" w:rsidRDefault="0099202B" w:rsidP="00F72129">
            <w:pPr>
              <w:rPr>
                <w:lang w:val="nl-NL"/>
              </w:rPr>
            </w:pPr>
          </w:p>
          <w:p w14:paraId="5C801C4A" w14:textId="77777777" w:rsidR="0099202B" w:rsidRDefault="0099202B" w:rsidP="00F72129">
            <w:pPr>
              <w:rPr>
                <w:lang w:val="nl-NL"/>
              </w:rPr>
            </w:pPr>
          </w:p>
          <w:p w14:paraId="39CA1FA5" w14:textId="77777777" w:rsidR="0099202B" w:rsidRDefault="0099202B" w:rsidP="00F72129">
            <w:pPr>
              <w:rPr>
                <w:lang w:val="nl-NL"/>
              </w:rPr>
            </w:pPr>
          </w:p>
          <w:p w14:paraId="1A2CD1D6" w14:textId="77777777" w:rsidR="0099202B" w:rsidRDefault="0099202B" w:rsidP="00F72129">
            <w:pPr>
              <w:rPr>
                <w:lang w:val="nl-NL"/>
              </w:rPr>
            </w:pPr>
          </w:p>
        </w:tc>
      </w:tr>
    </w:tbl>
    <w:p w14:paraId="36AB8B1F" w14:textId="77777777" w:rsidR="00657495" w:rsidRDefault="00657495" w:rsidP="00A34334">
      <w:pPr>
        <w:rPr>
          <w:sz w:val="32"/>
          <w:szCs w:val="32"/>
          <w:lang w:val="nl-NL"/>
        </w:rPr>
      </w:pPr>
    </w:p>
    <w:p w14:paraId="6E05001F" w14:textId="77777777" w:rsidR="00657495" w:rsidRDefault="00657495" w:rsidP="00657495">
      <w:pPr>
        <w:rPr>
          <w:lang w:val="nl-NL"/>
        </w:rPr>
      </w:pPr>
      <w:r>
        <w:rPr>
          <w:lang w:val="nl-NL"/>
        </w:rPr>
        <w:br w:type="page"/>
      </w:r>
    </w:p>
    <w:p w14:paraId="50E299A0" w14:textId="77777777" w:rsidR="00657495" w:rsidRDefault="00657495" w:rsidP="00657495">
      <w:pPr>
        <w:pStyle w:val="Kop2"/>
        <w:rPr>
          <w:lang w:val="nl-NL"/>
        </w:rPr>
      </w:pPr>
      <w:r>
        <w:rPr>
          <w:lang w:val="nl-NL"/>
        </w:rPr>
        <w:lastRenderedPageBreak/>
        <w:t>Onderwerp</w:t>
      </w:r>
    </w:p>
    <w:p w14:paraId="202C6C6A" w14:textId="77777777" w:rsidR="00657495" w:rsidRDefault="00657495" w:rsidP="00657495">
      <w:pPr>
        <w:pStyle w:val="Kop3"/>
        <w:rPr>
          <w:sz w:val="32"/>
          <w:szCs w:val="32"/>
          <w:lang w:val="nl-NL"/>
        </w:rPr>
      </w:pPr>
      <w:r>
        <w:rPr>
          <w:sz w:val="32"/>
          <w:szCs w:val="32"/>
          <w:lang w:val="nl-NL"/>
        </w:rPr>
        <w:t>Globale onderwerp</w:t>
      </w:r>
    </w:p>
    <w:p w14:paraId="6347D774" w14:textId="77777777" w:rsidR="00657495" w:rsidRDefault="00657495" w:rsidP="00657495">
      <w:r>
        <w:t>Baken je onderzoek af: Vermeld het globale onderwerp en leg uit hoe je het afbakent.</w:t>
      </w:r>
    </w:p>
    <w:p w14:paraId="562158C7" w14:textId="77777777" w:rsidR="00065F56" w:rsidRDefault="00065F56" w:rsidP="00657495">
      <w:pPr>
        <w:rPr>
          <w:lang w:val="nl-NL"/>
        </w:rPr>
      </w:pPr>
    </w:p>
    <w:tbl>
      <w:tblPr>
        <w:tblStyle w:val="Tabelraster"/>
        <w:tblW w:w="0" w:type="auto"/>
        <w:tblLook w:val="04A0" w:firstRow="1" w:lastRow="0" w:firstColumn="1" w:lastColumn="0" w:noHBand="0" w:noVBand="1"/>
      </w:tblPr>
      <w:tblGrid>
        <w:gridCol w:w="9056"/>
      </w:tblGrid>
      <w:tr w:rsidR="00657495" w14:paraId="6E7BFB26" w14:textId="77777777" w:rsidTr="00F72129">
        <w:tc>
          <w:tcPr>
            <w:tcW w:w="9056" w:type="dxa"/>
            <w:tcMar>
              <w:top w:w="113" w:type="dxa"/>
              <w:bottom w:w="113" w:type="dxa"/>
            </w:tcMar>
          </w:tcPr>
          <w:p w14:paraId="5857A9C0" w14:textId="0643D067" w:rsidR="00657495" w:rsidRDefault="002C5EED" w:rsidP="00F72129">
            <w:pPr>
              <w:rPr>
                <w:lang w:val="nl-NL"/>
              </w:rPr>
            </w:pPr>
            <w:r>
              <w:rPr>
                <w:lang w:val="nl-NL"/>
              </w:rPr>
              <w:t>Het globale onderwerp is hoe je een website aantrekkelijker kan maken voor asielen. Niet alleen met design en gebruiksvriendelijkheid, maar ook met entertainment.</w:t>
            </w:r>
          </w:p>
          <w:p w14:paraId="36181453" w14:textId="77777777" w:rsidR="00657495" w:rsidRDefault="00657495" w:rsidP="00F72129">
            <w:pPr>
              <w:rPr>
                <w:lang w:val="nl-NL"/>
              </w:rPr>
            </w:pPr>
          </w:p>
          <w:p w14:paraId="54D08B5E" w14:textId="77777777" w:rsidR="00657495" w:rsidRDefault="00657495" w:rsidP="00F72129">
            <w:pPr>
              <w:rPr>
                <w:lang w:val="nl-NL"/>
              </w:rPr>
            </w:pPr>
          </w:p>
          <w:p w14:paraId="5F7F7F78" w14:textId="77777777" w:rsidR="00657495" w:rsidRDefault="00657495" w:rsidP="00F72129">
            <w:pPr>
              <w:rPr>
                <w:lang w:val="nl-NL"/>
              </w:rPr>
            </w:pPr>
          </w:p>
          <w:p w14:paraId="394A1522" w14:textId="77777777" w:rsidR="00657495" w:rsidRDefault="00657495" w:rsidP="00F72129">
            <w:pPr>
              <w:rPr>
                <w:lang w:val="nl-NL"/>
              </w:rPr>
            </w:pPr>
          </w:p>
          <w:p w14:paraId="6A197A76" w14:textId="77777777" w:rsidR="00657495" w:rsidRDefault="00657495" w:rsidP="00F72129">
            <w:pPr>
              <w:rPr>
                <w:lang w:val="nl-NL"/>
              </w:rPr>
            </w:pPr>
          </w:p>
        </w:tc>
      </w:tr>
    </w:tbl>
    <w:p w14:paraId="255ECB6E" w14:textId="77777777" w:rsidR="00154C3E" w:rsidRDefault="00154C3E" w:rsidP="00154C3E">
      <w:pPr>
        <w:pStyle w:val="Kop3"/>
        <w:rPr>
          <w:sz w:val="32"/>
          <w:szCs w:val="32"/>
          <w:lang w:val="nl-NL"/>
        </w:rPr>
      </w:pPr>
    </w:p>
    <w:p w14:paraId="40AF00B8" w14:textId="77777777" w:rsidR="00154C3E" w:rsidRDefault="00154C3E" w:rsidP="00154C3E">
      <w:pPr>
        <w:pStyle w:val="Kop3"/>
        <w:rPr>
          <w:sz w:val="32"/>
          <w:szCs w:val="32"/>
          <w:lang w:val="nl-NL"/>
        </w:rPr>
      </w:pPr>
      <w:r>
        <w:rPr>
          <w:sz w:val="32"/>
          <w:szCs w:val="32"/>
          <w:lang w:val="nl-NL"/>
        </w:rPr>
        <w:t>Context</w:t>
      </w:r>
    </w:p>
    <w:p w14:paraId="14BB70CF" w14:textId="77777777" w:rsidR="00154C3E" w:rsidRDefault="00817EB5" w:rsidP="00154C3E">
      <w:r>
        <w:t>Situeer de context van je onderwerp. Stel een korte synthese op van de relevante literatuur die je geraadpleegd hebt.</w:t>
      </w:r>
    </w:p>
    <w:p w14:paraId="75E36021" w14:textId="77777777" w:rsidR="00154C3E" w:rsidRDefault="00154C3E" w:rsidP="00154C3E">
      <w:pPr>
        <w:rPr>
          <w:lang w:val="nl-NL"/>
        </w:rPr>
      </w:pPr>
    </w:p>
    <w:tbl>
      <w:tblPr>
        <w:tblStyle w:val="Tabelraster"/>
        <w:tblW w:w="0" w:type="auto"/>
        <w:tblLook w:val="04A0" w:firstRow="1" w:lastRow="0" w:firstColumn="1" w:lastColumn="0" w:noHBand="0" w:noVBand="1"/>
      </w:tblPr>
      <w:tblGrid>
        <w:gridCol w:w="9056"/>
      </w:tblGrid>
      <w:tr w:rsidR="00154C3E" w14:paraId="516A255D" w14:textId="77777777" w:rsidTr="00F72129">
        <w:tc>
          <w:tcPr>
            <w:tcW w:w="9056" w:type="dxa"/>
            <w:tcMar>
              <w:top w:w="113" w:type="dxa"/>
              <w:bottom w:w="113" w:type="dxa"/>
            </w:tcMar>
          </w:tcPr>
          <w:p w14:paraId="2EEBD544" w14:textId="30F19174" w:rsidR="00154C3E" w:rsidRDefault="00FD2152" w:rsidP="00F72129">
            <w:pPr>
              <w:rPr>
                <w:lang w:val="nl-NL"/>
              </w:rPr>
            </w:pPr>
            <w:r>
              <w:rPr>
                <w:lang w:val="nl-NL"/>
              </w:rPr>
              <w:t>Er zal gebruik gemaakt worden van EHBib, pluralsight, linkedinlearning, Google en veel meer.</w:t>
            </w:r>
          </w:p>
          <w:p w14:paraId="3E65E263" w14:textId="65AAC23C" w:rsidR="00FD2152" w:rsidRDefault="00FD2152" w:rsidP="00F72129">
            <w:pPr>
              <w:rPr>
                <w:lang w:val="nl-NL"/>
              </w:rPr>
            </w:pPr>
          </w:p>
          <w:p w14:paraId="3800B7DD" w14:textId="53D9F7FB" w:rsidR="00154C3E" w:rsidRDefault="002608E8" w:rsidP="00F72129">
            <w:pPr>
              <w:rPr>
                <w:lang w:val="nl-NL"/>
              </w:rPr>
            </w:pPr>
            <w:r>
              <w:rPr>
                <w:lang w:val="nl-NL"/>
              </w:rPr>
              <w:t>Voor technologische ontwikkelingen en manieren om te programmeren, zal er een limiet staan tot 2j terug dat gebruikt kan worden. Dit door dat technologie snel evolueert en outdated kan zijn.</w:t>
            </w:r>
          </w:p>
          <w:p w14:paraId="0E9A76E0" w14:textId="77777777" w:rsidR="00154C3E" w:rsidRDefault="00154C3E" w:rsidP="00F72129">
            <w:pPr>
              <w:rPr>
                <w:lang w:val="nl-NL"/>
              </w:rPr>
            </w:pPr>
          </w:p>
          <w:p w14:paraId="56CF1DD4" w14:textId="77777777" w:rsidR="00154C3E" w:rsidRDefault="00154C3E" w:rsidP="00F72129">
            <w:pPr>
              <w:rPr>
                <w:lang w:val="nl-NL"/>
              </w:rPr>
            </w:pPr>
          </w:p>
          <w:p w14:paraId="62B83F88" w14:textId="77777777" w:rsidR="00154C3E" w:rsidRDefault="00154C3E" w:rsidP="00F72129">
            <w:pPr>
              <w:rPr>
                <w:lang w:val="nl-NL"/>
              </w:rPr>
            </w:pPr>
          </w:p>
        </w:tc>
      </w:tr>
    </w:tbl>
    <w:p w14:paraId="70283C45" w14:textId="77777777" w:rsidR="00C87405" w:rsidRDefault="00C87405" w:rsidP="00C87405">
      <w:pPr>
        <w:pStyle w:val="Kop3"/>
        <w:rPr>
          <w:sz w:val="32"/>
          <w:szCs w:val="32"/>
          <w:lang w:val="nl-NL"/>
        </w:rPr>
      </w:pPr>
    </w:p>
    <w:p w14:paraId="529D1AF3" w14:textId="77777777" w:rsidR="00C87405" w:rsidRDefault="00C87405" w:rsidP="00C87405">
      <w:pPr>
        <w:pStyle w:val="Kop3"/>
        <w:rPr>
          <w:sz w:val="32"/>
          <w:szCs w:val="32"/>
          <w:lang w:val="nl-NL"/>
        </w:rPr>
      </w:pPr>
      <w:r>
        <w:rPr>
          <w:sz w:val="32"/>
          <w:szCs w:val="32"/>
          <w:lang w:val="nl-NL"/>
        </w:rPr>
        <w:t>Relevantie</w:t>
      </w:r>
    </w:p>
    <w:p w14:paraId="701FCE17" w14:textId="77777777" w:rsidR="00C87405" w:rsidRDefault="006C6FF0" w:rsidP="00C87405">
      <w:r>
        <w:t>Beargumenteer de relevantie van je onderwerp.</w:t>
      </w:r>
    </w:p>
    <w:p w14:paraId="0F324530" w14:textId="77777777" w:rsidR="006C6FF0" w:rsidRDefault="006C6FF0" w:rsidP="00C87405">
      <w:pPr>
        <w:rPr>
          <w:lang w:val="nl-NL"/>
        </w:rPr>
      </w:pPr>
    </w:p>
    <w:tbl>
      <w:tblPr>
        <w:tblStyle w:val="Tabelraster"/>
        <w:tblW w:w="0" w:type="auto"/>
        <w:tblLook w:val="04A0" w:firstRow="1" w:lastRow="0" w:firstColumn="1" w:lastColumn="0" w:noHBand="0" w:noVBand="1"/>
      </w:tblPr>
      <w:tblGrid>
        <w:gridCol w:w="9056"/>
      </w:tblGrid>
      <w:tr w:rsidR="00C87405" w14:paraId="13A8AD1D" w14:textId="77777777" w:rsidTr="00F72129">
        <w:tc>
          <w:tcPr>
            <w:tcW w:w="9056" w:type="dxa"/>
            <w:tcMar>
              <w:top w:w="113" w:type="dxa"/>
              <w:bottom w:w="113" w:type="dxa"/>
            </w:tcMar>
          </w:tcPr>
          <w:p w14:paraId="16950D98" w14:textId="722499D1" w:rsidR="00C87405" w:rsidRDefault="001137FC" w:rsidP="00F72129">
            <w:pPr>
              <w:rPr>
                <w:lang w:val="nl-NL"/>
              </w:rPr>
            </w:pPr>
            <w:r>
              <w:rPr>
                <w:lang w:val="nl-NL"/>
              </w:rPr>
              <w:t>Dit is een zeer relevant onderwerp omdat er elke dag dieren worden opgenomen in asielen. Gelukkig worden er ook geadopteerd. Maar de balans is niet goed. Er komen meer dieren binnen dan dat er weg gaan.</w:t>
            </w:r>
          </w:p>
          <w:p w14:paraId="6F373ACF" w14:textId="77777777" w:rsidR="00C87405" w:rsidRDefault="00C87405" w:rsidP="00F72129">
            <w:pPr>
              <w:rPr>
                <w:lang w:val="nl-NL"/>
              </w:rPr>
            </w:pPr>
          </w:p>
          <w:p w14:paraId="34D8190D" w14:textId="398EC218" w:rsidR="00C87405" w:rsidRDefault="001137FC" w:rsidP="00F72129">
            <w:pPr>
              <w:rPr>
                <w:lang w:val="nl-NL"/>
              </w:rPr>
            </w:pPr>
            <w:r>
              <w:rPr>
                <w:lang w:val="nl-NL"/>
              </w:rPr>
              <w:t>Dit terwijl zeer veel mensen speciaal een dier laten kweken om hun ideale beestje te krijgen.</w:t>
            </w:r>
            <w:bookmarkStart w:id="0" w:name="_GoBack"/>
            <w:bookmarkEnd w:id="0"/>
          </w:p>
          <w:p w14:paraId="6145D951" w14:textId="77777777" w:rsidR="00C87405" w:rsidRDefault="00C87405" w:rsidP="00F72129">
            <w:pPr>
              <w:rPr>
                <w:lang w:val="nl-NL"/>
              </w:rPr>
            </w:pPr>
          </w:p>
          <w:p w14:paraId="4FAEF136" w14:textId="77777777" w:rsidR="00C87405" w:rsidRDefault="00C87405" w:rsidP="00F72129">
            <w:pPr>
              <w:rPr>
                <w:lang w:val="nl-NL"/>
              </w:rPr>
            </w:pPr>
          </w:p>
          <w:p w14:paraId="056876F8" w14:textId="77777777" w:rsidR="00C87405" w:rsidRDefault="00C87405" w:rsidP="00F72129">
            <w:pPr>
              <w:rPr>
                <w:lang w:val="nl-NL"/>
              </w:rPr>
            </w:pPr>
          </w:p>
        </w:tc>
      </w:tr>
    </w:tbl>
    <w:p w14:paraId="4905DAAC" w14:textId="77777777" w:rsidR="005368D9" w:rsidRPr="00A34334" w:rsidRDefault="005368D9" w:rsidP="00D402A5">
      <w:pPr>
        <w:pStyle w:val="Kop2"/>
        <w:rPr>
          <w:lang w:val="nl-NL"/>
        </w:rPr>
      </w:pPr>
    </w:p>
    <w:sectPr w:rsidR="005368D9" w:rsidRPr="00A34334" w:rsidSect="000C20E2">
      <w:footerReference w:type="even" r:id="rId13"/>
      <w:footerReference w:type="default" r:id="rId14"/>
      <w:pgSz w:w="11900" w:h="16840"/>
      <w:pgMar w:top="1276"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7B5BC" w14:textId="77777777" w:rsidR="00C32A92" w:rsidRDefault="00C32A92" w:rsidP="00E05469">
      <w:r>
        <w:separator/>
      </w:r>
    </w:p>
  </w:endnote>
  <w:endnote w:type="continuationSeparator" w:id="0">
    <w:p w14:paraId="384A2691" w14:textId="77777777" w:rsidR="00C32A92" w:rsidRDefault="00C32A92" w:rsidP="00E0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B499F" w14:textId="77777777" w:rsidR="003859FE" w:rsidRDefault="003859FE" w:rsidP="007F698B">
    <w:pPr>
      <w:pStyle w:val="Voettekst"/>
      <w:framePr w:wrap="none"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6AB45EA8" w14:textId="77777777" w:rsidR="003859FE" w:rsidRDefault="003859F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0115F" w14:textId="77777777" w:rsidR="003859FE" w:rsidRDefault="003859FE" w:rsidP="007F698B">
    <w:pPr>
      <w:pStyle w:val="Voettekst"/>
      <w:framePr w:wrap="none"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5</w:t>
    </w:r>
    <w:r>
      <w:rPr>
        <w:rStyle w:val="Paginanummer"/>
      </w:rPr>
      <w:fldChar w:fldCharType="end"/>
    </w:r>
  </w:p>
  <w:p w14:paraId="21B729BA" w14:textId="77777777" w:rsidR="003859FE" w:rsidRDefault="003859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CAEB4" w14:textId="77777777" w:rsidR="00C32A92" w:rsidRDefault="00C32A92" w:rsidP="00E05469">
      <w:r>
        <w:separator/>
      </w:r>
    </w:p>
  </w:footnote>
  <w:footnote w:type="continuationSeparator" w:id="0">
    <w:p w14:paraId="7FD9CCFF" w14:textId="77777777" w:rsidR="00C32A92" w:rsidRDefault="00C32A92" w:rsidP="00E05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B61FC"/>
    <w:multiLevelType w:val="hybridMultilevel"/>
    <w:tmpl w:val="81C49F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34647FF"/>
    <w:multiLevelType w:val="hybridMultilevel"/>
    <w:tmpl w:val="B05C6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516CBC"/>
    <w:multiLevelType w:val="hybridMultilevel"/>
    <w:tmpl w:val="5578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A154D"/>
    <w:multiLevelType w:val="hybridMultilevel"/>
    <w:tmpl w:val="A8E6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11F73"/>
    <w:multiLevelType w:val="hybridMultilevel"/>
    <w:tmpl w:val="5B30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D0E3A"/>
    <w:multiLevelType w:val="hybridMultilevel"/>
    <w:tmpl w:val="92BA97F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0DA1550"/>
    <w:multiLevelType w:val="hybridMultilevel"/>
    <w:tmpl w:val="C0701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BC4635"/>
    <w:multiLevelType w:val="hybridMultilevel"/>
    <w:tmpl w:val="50BA81D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DE735B7"/>
    <w:multiLevelType w:val="hybridMultilevel"/>
    <w:tmpl w:val="F87C5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072FEF"/>
    <w:multiLevelType w:val="hybridMultilevel"/>
    <w:tmpl w:val="2C680D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E4E7B28"/>
    <w:multiLevelType w:val="hybridMultilevel"/>
    <w:tmpl w:val="E9CC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27DFD"/>
    <w:multiLevelType w:val="hybridMultilevel"/>
    <w:tmpl w:val="475887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BEF64DD"/>
    <w:multiLevelType w:val="hybridMultilevel"/>
    <w:tmpl w:val="6B9CCD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0E055B6"/>
    <w:multiLevelType w:val="hybridMultilevel"/>
    <w:tmpl w:val="015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C41F2"/>
    <w:multiLevelType w:val="hybridMultilevel"/>
    <w:tmpl w:val="6220C1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92D6BC4"/>
    <w:multiLevelType w:val="hybridMultilevel"/>
    <w:tmpl w:val="3796ED64"/>
    <w:lvl w:ilvl="0" w:tplc="08130001">
      <w:start w:val="1"/>
      <w:numFmt w:val="bullet"/>
      <w:lvlText w:val=""/>
      <w:lvlJc w:val="left"/>
      <w:pPr>
        <w:ind w:left="1429" w:hanging="360"/>
      </w:pPr>
      <w:rPr>
        <w:rFonts w:ascii="Symbol" w:hAnsi="Symbol" w:hint="default"/>
      </w:rPr>
    </w:lvl>
    <w:lvl w:ilvl="1" w:tplc="08130003" w:tentative="1">
      <w:start w:val="1"/>
      <w:numFmt w:val="bullet"/>
      <w:lvlText w:val="o"/>
      <w:lvlJc w:val="left"/>
      <w:pPr>
        <w:ind w:left="2149" w:hanging="360"/>
      </w:pPr>
      <w:rPr>
        <w:rFonts w:ascii="Courier New" w:hAnsi="Courier New" w:cs="Courier New" w:hint="default"/>
      </w:rPr>
    </w:lvl>
    <w:lvl w:ilvl="2" w:tplc="08130005" w:tentative="1">
      <w:start w:val="1"/>
      <w:numFmt w:val="bullet"/>
      <w:lvlText w:val=""/>
      <w:lvlJc w:val="left"/>
      <w:pPr>
        <w:ind w:left="2869" w:hanging="360"/>
      </w:pPr>
      <w:rPr>
        <w:rFonts w:ascii="Wingdings" w:hAnsi="Wingdings" w:hint="default"/>
      </w:rPr>
    </w:lvl>
    <w:lvl w:ilvl="3" w:tplc="08130001" w:tentative="1">
      <w:start w:val="1"/>
      <w:numFmt w:val="bullet"/>
      <w:lvlText w:val=""/>
      <w:lvlJc w:val="left"/>
      <w:pPr>
        <w:ind w:left="3589" w:hanging="360"/>
      </w:pPr>
      <w:rPr>
        <w:rFonts w:ascii="Symbol" w:hAnsi="Symbol" w:hint="default"/>
      </w:rPr>
    </w:lvl>
    <w:lvl w:ilvl="4" w:tplc="08130003" w:tentative="1">
      <w:start w:val="1"/>
      <w:numFmt w:val="bullet"/>
      <w:lvlText w:val="o"/>
      <w:lvlJc w:val="left"/>
      <w:pPr>
        <w:ind w:left="4309" w:hanging="360"/>
      </w:pPr>
      <w:rPr>
        <w:rFonts w:ascii="Courier New" w:hAnsi="Courier New" w:cs="Courier New" w:hint="default"/>
      </w:rPr>
    </w:lvl>
    <w:lvl w:ilvl="5" w:tplc="08130005" w:tentative="1">
      <w:start w:val="1"/>
      <w:numFmt w:val="bullet"/>
      <w:lvlText w:val=""/>
      <w:lvlJc w:val="left"/>
      <w:pPr>
        <w:ind w:left="5029" w:hanging="360"/>
      </w:pPr>
      <w:rPr>
        <w:rFonts w:ascii="Wingdings" w:hAnsi="Wingdings" w:hint="default"/>
      </w:rPr>
    </w:lvl>
    <w:lvl w:ilvl="6" w:tplc="08130001" w:tentative="1">
      <w:start w:val="1"/>
      <w:numFmt w:val="bullet"/>
      <w:lvlText w:val=""/>
      <w:lvlJc w:val="left"/>
      <w:pPr>
        <w:ind w:left="5749" w:hanging="360"/>
      </w:pPr>
      <w:rPr>
        <w:rFonts w:ascii="Symbol" w:hAnsi="Symbol" w:hint="default"/>
      </w:rPr>
    </w:lvl>
    <w:lvl w:ilvl="7" w:tplc="08130003" w:tentative="1">
      <w:start w:val="1"/>
      <w:numFmt w:val="bullet"/>
      <w:lvlText w:val="o"/>
      <w:lvlJc w:val="left"/>
      <w:pPr>
        <w:ind w:left="6469" w:hanging="360"/>
      </w:pPr>
      <w:rPr>
        <w:rFonts w:ascii="Courier New" w:hAnsi="Courier New" w:cs="Courier New" w:hint="default"/>
      </w:rPr>
    </w:lvl>
    <w:lvl w:ilvl="8" w:tplc="08130005" w:tentative="1">
      <w:start w:val="1"/>
      <w:numFmt w:val="bullet"/>
      <w:lvlText w:val=""/>
      <w:lvlJc w:val="left"/>
      <w:pPr>
        <w:ind w:left="7189" w:hanging="360"/>
      </w:pPr>
      <w:rPr>
        <w:rFonts w:ascii="Wingdings" w:hAnsi="Wingdings" w:hint="default"/>
      </w:rPr>
    </w:lvl>
  </w:abstractNum>
  <w:abstractNum w:abstractNumId="17" w15:restartNumberingAfterBreak="0">
    <w:nsid w:val="659836E2"/>
    <w:multiLevelType w:val="hybridMultilevel"/>
    <w:tmpl w:val="8F7883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8EA1944"/>
    <w:multiLevelType w:val="hybridMultilevel"/>
    <w:tmpl w:val="1136A7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FDB7A1E"/>
    <w:multiLevelType w:val="hybridMultilevel"/>
    <w:tmpl w:val="28C0A972"/>
    <w:lvl w:ilvl="0" w:tplc="08130001">
      <w:start w:val="1"/>
      <w:numFmt w:val="bullet"/>
      <w:lvlText w:val=""/>
      <w:lvlJc w:val="left"/>
      <w:pPr>
        <w:ind w:left="1069" w:hanging="360"/>
      </w:pPr>
      <w:rPr>
        <w:rFonts w:ascii="Symbol" w:hAnsi="Symbol"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20" w15:restartNumberingAfterBreak="0">
    <w:nsid w:val="71C13AF9"/>
    <w:multiLevelType w:val="hybridMultilevel"/>
    <w:tmpl w:val="5C800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4844DAE"/>
    <w:multiLevelType w:val="hybridMultilevel"/>
    <w:tmpl w:val="B562E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8"/>
  </w:num>
  <w:num w:numId="4">
    <w:abstractNumId w:val="7"/>
  </w:num>
  <w:num w:numId="5">
    <w:abstractNumId w:val="10"/>
  </w:num>
  <w:num w:numId="6">
    <w:abstractNumId w:val="20"/>
  </w:num>
  <w:num w:numId="7">
    <w:abstractNumId w:val="2"/>
  </w:num>
  <w:num w:numId="8">
    <w:abstractNumId w:val="21"/>
  </w:num>
  <w:num w:numId="9">
    <w:abstractNumId w:val="15"/>
  </w:num>
  <w:num w:numId="10">
    <w:abstractNumId w:val="14"/>
  </w:num>
  <w:num w:numId="11">
    <w:abstractNumId w:val="5"/>
  </w:num>
  <w:num w:numId="12">
    <w:abstractNumId w:val="11"/>
  </w:num>
  <w:num w:numId="13">
    <w:abstractNumId w:val="3"/>
  </w:num>
  <w:num w:numId="14">
    <w:abstractNumId w:val="4"/>
  </w:num>
  <w:num w:numId="15">
    <w:abstractNumId w:val="6"/>
  </w:num>
  <w:num w:numId="16">
    <w:abstractNumId w:val="16"/>
  </w:num>
  <w:num w:numId="17">
    <w:abstractNumId w:val="19"/>
  </w:num>
  <w:num w:numId="18">
    <w:abstractNumId w:val="17"/>
  </w:num>
  <w:num w:numId="19">
    <w:abstractNumId w:val="1"/>
  </w:num>
  <w:num w:numId="20">
    <w:abstractNumId w:val="12"/>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6E"/>
    <w:rsid w:val="00024CAB"/>
    <w:rsid w:val="00024FBA"/>
    <w:rsid w:val="000528B3"/>
    <w:rsid w:val="00065F56"/>
    <w:rsid w:val="000A491A"/>
    <w:rsid w:val="000C20E2"/>
    <w:rsid w:val="000E620A"/>
    <w:rsid w:val="000F1DD1"/>
    <w:rsid w:val="001137FC"/>
    <w:rsid w:val="00126713"/>
    <w:rsid w:val="00136E01"/>
    <w:rsid w:val="0015341E"/>
    <w:rsid w:val="00154C3E"/>
    <w:rsid w:val="00191E7C"/>
    <w:rsid w:val="00225C56"/>
    <w:rsid w:val="0023180D"/>
    <w:rsid w:val="00243888"/>
    <w:rsid w:val="00254E43"/>
    <w:rsid w:val="002572EE"/>
    <w:rsid w:val="002608E8"/>
    <w:rsid w:val="00260D6A"/>
    <w:rsid w:val="00270E00"/>
    <w:rsid w:val="002A186C"/>
    <w:rsid w:val="002B5749"/>
    <w:rsid w:val="002C5EED"/>
    <w:rsid w:val="002E3D04"/>
    <w:rsid w:val="00300E96"/>
    <w:rsid w:val="003204B6"/>
    <w:rsid w:val="00322B0D"/>
    <w:rsid w:val="003233C9"/>
    <w:rsid w:val="0034311A"/>
    <w:rsid w:val="003515B4"/>
    <w:rsid w:val="00351805"/>
    <w:rsid w:val="00383745"/>
    <w:rsid w:val="003859FE"/>
    <w:rsid w:val="003B62CB"/>
    <w:rsid w:val="003C2362"/>
    <w:rsid w:val="003F1523"/>
    <w:rsid w:val="003F6409"/>
    <w:rsid w:val="00410F22"/>
    <w:rsid w:val="00434548"/>
    <w:rsid w:val="00444CB7"/>
    <w:rsid w:val="00450863"/>
    <w:rsid w:val="00456705"/>
    <w:rsid w:val="004631B7"/>
    <w:rsid w:val="00477C07"/>
    <w:rsid w:val="004B44B0"/>
    <w:rsid w:val="004C3E24"/>
    <w:rsid w:val="004F5336"/>
    <w:rsid w:val="00522A16"/>
    <w:rsid w:val="0053483D"/>
    <w:rsid w:val="005368D9"/>
    <w:rsid w:val="005B0980"/>
    <w:rsid w:val="00603C02"/>
    <w:rsid w:val="0062387D"/>
    <w:rsid w:val="00642A9F"/>
    <w:rsid w:val="00645039"/>
    <w:rsid w:val="006455DB"/>
    <w:rsid w:val="00651331"/>
    <w:rsid w:val="00651922"/>
    <w:rsid w:val="00657495"/>
    <w:rsid w:val="006B37CA"/>
    <w:rsid w:val="006B6BA0"/>
    <w:rsid w:val="006C4C62"/>
    <w:rsid w:val="006C6FF0"/>
    <w:rsid w:val="006F5775"/>
    <w:rsid w:val="00712268"/>
    <w:rsid w:val="00754E80"/>
    <w:rsid w:val="007556B9"/>
    <w:rsid w:val="00773FE7"/>
    <w:rsid w:val="00783471"/>
    <w:rsid w:val="007921D6"/>
    <w:rsid w:val="007D5292"/>
    <w:rsid w:val="007F698B"/>
    <w:rsid w:val="00800DDF"/>
    <w:rsid w:val="00817EB5"/>
    <w:rsid w:val="008331B4"/>
    <w:rsid w:val="00844DE5"/>
    <w:rsid w:val="00847C5A"/>
    <w:rsid w:val="00864A42"/>
    <w:rsid w:val="008B4F4B"/>
    <w:rsid w:val="008F1B55"/>
    <w:rsid w:val="0099202B"/>
    <w:rsid w:val="00993BFF"/>
    <w:rsid w:val="009D09BD"/>
    <w:rsid w:val="009D4A08"/>
    <w:rsid w:val="009E3741"/>
    <w:rsid w:val="009E3DA9"/>
    <w:rsid w:val="00A0691B"/>
    <w:rsid w:val="00A11BF8"/>
    <w:rsid w:val="00A22FBD"/>
    <w:rsid w:val="00A24EA8"/>
    <w:rsid w:val="00A34334"/>
    <w:rsid w:val="00A57DD7"/>
    <w:rsid w:val="00A615F1"/>
    <w:rsid w:val="00A75294"/>
    <w:rsid w:val="00A85B7F"/>
    <w:rsid w:val="00A95E56"/>
    <w:rsid w:val="00AA7D3A"/>
    <w:rsid w:val="00AC2EF2"/>
    <w:rsid w:val="00B21A8D"/>
    <w:rsid w:val="00B32609"/>
    <w:rsid w:val="00B41010"/>
    <w:rsid w:val="00B51D40"/>
    <w:rsid w:val="00B62DB6"/>
    <w:rsid w:val="00B7395F"/>
    <w:rsid w:val="00B92D34"/>
    <w:rsid w:val="00B95705"/>
    <w:rsid w:val="00BD6B53"/>
    <w:rsid w:val="00BD6F13"/>
    <w:rsid w:val="00BE07D6"/>
    <w:rsid w:val="00C0614C"/>
    <w:rsid w:val="00C260EF"/>
    <w:rsid w:val="00C32A92"/>
    <w:rsid w:val="00C71331"/>
    <w:rsid w:val="00C87405"/>
    <w:rsid w:val="00CB6DE9"/>
    <w:rsid w:val="00CD6AAF"/>
    <w:rsid w:val="00CE6644"/>
    <w:rsid w:val="00CF66F8"/>
    <w:rsid w:val="00CF68DB"/>
    <w:rsid w:val="00D0137D"/>
    <w:rsid w:val="00D35411"/>
    <w:rsid w:val="00D402A5"/>
    <w:rsid w:val="00D411ED"/>
    <w:rsid w:val="00D42F3B"/>
    <w:rsid w:val="00D649FD"/>
    <w:rsid w:val="00D734F0"/>
    <w:rsid w:val="00DE5D9F"/>
    <w:rsid w:val="00E05469"/>
    <w:rsid w:val="00E2266B"/>
    <w:rsid w:val="00E37E6E"/>
    <w:rsid w:val="00E41A71"/>
    <w:rsid w:val="00E51604"/>
    <w:rsid w:val="00E56833"/>
    <w:rsid w:val="00E66563"/>
    <w:rsid w:val="00E81CC1"/>
    <w:rsid w:val="00EB38CC"/>
    <w:rsid w:val="00EB7503"/>
    <w:rsid w:val="00EE7011"/>
    <w:rsid w:val="00EF0ECD"/>
    <w:rsid w:val="00F24F14"/>
    <w:rsid w:val="00F25DA9"/>
    <w:rsid w:val="00F36180"/>
    <w:rsid w:val="00F36B11"/>
    <w:rsid w:val="00F372A2"/>
    <w:rsid w:val="00F66751"/>
    <w:rsid w:val="00F72129"/>
    <w:rsid w:val="00F75656"/>
    <w:rsid w:val="00FB4F49"/>
    <w:rsid w:val="00FD215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BC8FB"/>
  <w15:docId w15:val="{07B44360-2D33-48C1-9F15-9B6CB742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24FBA"/>
  </w:style>
  <w:style w:type="paragraph" w:styleId="Kop1">
    <w:name w:val="heading 1"/>
    <w:basedOn w:val="Standaard"/>
    <w:next w:val="Standaard"/>
    <w:link w:val="Kop1Char"/>
    <w:uiPriority w:val="9"/>
    <w:qFormat/>
    <w:rsid w:val="00434548"/>
    <w:pPr>
      <w:keepNext/>
      <w:keepLines/>
      <w:spacing w:before="1200" w:after="960"/>
      <w:outlineLvl w:val="0"/>
    </w:pPr>
    <w:rPr>
      <w:rFonts w:asciiTheme="majorHAnsi" w:eastAsiaTheme="majorEastAsia" w:hAnsiTheme="majorHAnsi" w:cstheme="majorBidi"/>
      <w:color w:val="C00000"/>
      <w:sz w:val="72"/>
      <w:szCs w:val="32"/>
    </w:rPr>
  </w:style>
  <w:style w:type="paragraph" w:styleId="Kop2">
    <w:name w:val="heading 2"/>
    <w:basedOn w:val="Standaard"/>
    <w:next w:val="Standaard"/>
    <w:link w:val="Kop2Char"/>
    <w:uiPriority w:val="9"/>
    <w:unhideWhenUsed/>
    <w:qFormat/>
    <w:rsid w:val="00D734F0"/>
    <w:pPr>
      <w:keepNext/>
      <w:keepLines/>
      <w:spacing w:before="360" w:after="120"/>
      <w:outlineLvl w:val="1"/>
    </w:pPr>
    <w:rPr>
      <w:rFonts w:asciiTheme="majorHAnsi" w:eastAsiaTheme="majorEastAsia" w:hAnsiTheme="majorHAnsi" w:cstheme="majorBidi"/>
      <w:color w:val="C00000"/>
      <w:sz w:val="40"/>
      <w:szCs w:val="26"/>
    </w:rPr>
  </w:style>
  <w:style w:type="paragraph" w:styleId="Kop3">
    <w:name w:val="heading 3"/>
    <w:basedOn w:val="Standaard"/>
    <w:next w:val="Standaard"/>
    <w:link w:val="Kop3Char"/>
    <w:uiPriority w:val="9"/>
    <w:unhideWhenUsed/>
    <w:qFormat/>
    <w:rsid w:val="00D734F0"/>
    <w:pPr>
      <w:keepNext/>
      <w:keepLines/>
      <w:spacing w:before="40" w:after="40"/>
      <w:contextualSpacing/>
      <w:outlineLvl w:val="2"/>
    </w:pPr>
    <w:rPr>
      <w:rFonts w:asciiTheme="majorHAnsi" w:eastAsiaTheme="majorEastAsia" w:hAnsiTheme="majorHAnsi" w:cstheme="majorBidi"/>
      <w:b/>
      <w:color w:val="000000" w:themeColor="text1"/>
      <w:sz w:val="36"/>
      <w:szCs w:val="28"/>
    </w:rPr>
  </w:style>
  <w:style w:type="paragraph" w:styleId="Kop4">
    <w:name w:val="heading 4"/>
    <w:basedOn w:val="Standaard"/>
    <w:next w:val="Standaard"/>
    <w:link w:val="Kop4Char"/>
    <w:uiPriority w:val="9"/>
    <w:unhideWhenUsed/>
    <w:qFormat/>
    <w:rsid w:val="009D09BD"/>
    <w:pPr>
      <w:keepNext/>
      <w:keepLines/>
      <w:spacing w:before="40"/>
      <w:outlineLvl w:val="3"/>
    </w:pPr>
    <w:rPr>
      <w:rFonts w:asciiTheme="majorHAnsi" w:eastAsiaTheme="majorEastAsia" w:hAnsiTheme="majorHAnsi" w:cstheme="majorBidi"/>
      <w:b/>
      <w:iCs/>
      <w:color w:val="808080" w:themeColor="background1" w:themeShade="80"/>
    </w:rPr>
  </w:style>
  <w:style w:type="paragraph" w:styleId="Kop5">
    <w:name w:val="heading 5"/>
    <w:basedOn w:val="Standaard"/>
    <w:next w:val="Standaard"/>
    <w:link w:val="Kop5Char"/>
    <w:uiPriority w:val="9"/>
    <w:unhideWhenUsed/>
    <w:qFormat/>
    <w:rsid w:val="009D09BD"/>
    <w:pPr>
      <w:keepNext/>
      <w:keepLines/>
      <w:spacing w:before="40"/>
      <w:outlineLvl w:val="4"/>
    </w:pPr>
    <w:rPr>
      <w:rFonts w:asciiTheme="majorHAnsi" w:eastAsiaTheme="majorEastAsia" w:hAnsiTheme="majorHAnsi" w:cstheme="majorBidi"/>
      <w:i/>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260EF"/>
    <w:rPr>
      <w:color w:val="0563C1" w:themeColor="hyperlink"/>
      <w:u w:val="single"/>
    </w:rPr>
  </w:style>
  <w:style w:type="character" w:customStyle="1" w:styleId="Kop1Char">
    <w:name w:val="Kop 1 Char"/>
    <w:basedOn w:val="Standaardalinea-lettertype"/>
    <w:link w:val="Kop1"/>
    <w:uiPriority w:val="9"/>
    <w:rsid w:val="00434548"/>
    <w:rPr>
      <w:rFonts w:asciiTheme="majorHAnsi" w:eastAsiaTheme="majorEastAsia" w:hAnsiTheme="majorHAnsi" w:cstheme="majorBidi"/>
      <w:color w:val="C00000"/>
      <w:sz w:val="72"/>
      <w:szCs w:val="32"/>
    </w:rPr>
  </w:style>
  <w:style w:type="character" w:customStyle="1" w:styleId="Kop2Char">
    <w:name w:val="Kop 2 Char"/>
    <w:basedOn w:val="Standaardalinea-lettertype"/>
    <w:link w:val="Kop2"/>
    <w:uiPriority w:val="9"/>
    <w:rsid w:val="00D734F0"/>
    <w:rPr>
      <w:rFonts w:asciiTheme="majorHAnsi" w:eastAsiaTheme="majorEastAsia" w:hAnsiTheme="majorHAnsi" w:cstheme="majorBidi"/>
      <w:color w:val="C00000"/>
      <w:sz w:val="40"/>
      <w:szCs w:val="26"/>
    </w:rPr>
  </w:style>
  <w:style w:type="paragraph" w:styleId="Lijstalinea">
    <w:name w:val="List Paragraph"/>
    <w:basedOn w:val="Standaard"/>
    <w:uiPriority w:val="34"/>
    <w:qFormat/>
    <w:rsid w:val="00C260EF"/>
    <w:pPr>
      <w:ind w:left="720"/>
      <w:contextualSpacing/>
    </w:pPr>
  </w:style>
  <w:style w:type="character" w:customStyle="1" w:styleId="Kop3Char">
    <w:name w:val="Kop 3 Char"/>
    <w:basedOn w:val="Standaardalinea-lettertype"/>
    <w:link w:val="Kop3"/>
    <w:uiPriority w:val="9"/>
    <w:rsid w:val="00D734F0"/>
    <w:rPr>
      <w:rFonts w:asciiTheme="majorHAnsi" w:eastAsiaTheme="majorEastAsia" w:hAnsiTheme="majorHAnsi" w:cstheme="majorBidi"/>
      <w:b/>
      <w:color w:val="000000" w:themeColor="text1"/>
      <w:sz w:val="36"/>
      <w:szCs w:val="28"/>
    </w:rPr>
  </w:style>
  <w:style w:type="character" w:customStyle="1" w:styleId="Kop4Char">
    <w:name w:val="Kop 4 Char"/>
    <w:basedOn w:val="Standaardalinea-lettertype"/>
    <w:link w:val="Kop4"/>
    <w:uiPriority w:val="9"/>
    <w:rsid w:val="009D09BD"/>
    <w:rPr>
      <w:rFonts w:asciiTheme="majorHAnsi" w:eastAsiaTheme="majorEastAsia" w:hAnsiTheme="majorHAnsi" w:cstheme="majorBidi"/>
      <w:b/>
      <w:iCs/>
      <w:color w:val="808080" w:themeColor="background1" w:themeShade="80"/>
    </w:rPr>
  </w:style>
  <w:style w:type="character" w:customStyle="1" w:styleId="Kop5Char">
    <w:name w:val="Kop 5 Char"/>
    <w:basedOn w:val="Standaardalinea-lettertype"/>
    <w:link w:val="Kop5"/>
    <w:uiPriority w:val="9"/>
    <w:rsid w:val="009D09BD"/>
    <w:rPr>
      <w:rFonts w:asciiTheme="majorHAnsi" w:eastAsiaTheme="majorEastAsia" w:hAnsiTheme="majorHAnsi" w:cstheme="majorBidi"/>
      <w:i/>
      <w:color w:val="000000" w:themeColor="text1"/>
    </w:rPr>
  </w:style>
  <w:style w:type="character" w:styleId="Titelvanboek">
    <w:name w:val="Book Title"/>
    <w:basedOn w:val="Standaardalinea-lettertype"/>
    <w:uiPriority w:val="33"/>
    <w:qFormat/>
    <w:rsid w:val="00434548"/>
    <w:rPr>
      <w:b/>
      <w:bCs/>
      <w:i/>
      <w:iCs/>
      <w:spacing w:val="5"/>
    </w:rPr>
  </w:style>
  <w:style w:type="paragraph" w:styleId="Koptekst">
    <w:name w:val="header"/>
    <w:basedOn w:val="Standaard"/>
    <w:link w:val="KoptekstChar"/>
    <w:uiPriority w:val="99"/>
    <w:unhideWhenUsed/>
    <w:rsid w:val="00E05469"/>
    <w:pPr>
      <w:tabs>
        <w:tab w:val="center" w:pos="4536"/>
        <w:tab w:val="right" w:pos="9072"/>
      </w:tabs>
    </w:pPr>
  </w:style>
  <w:style w:type="character" w:customStyle="1" w:styleId="KoptekstChar">
    <w:name w:val="Koptekst Char"/>
    <w:basedOn w:val="Standaardalinea-lettertype"/>
    <w:link w:val="Koptekst"/>
    <w:uiPriority w:val="99"/>
    <w:rsid w:val="00E05469"/>
  </w:style>
  <w:style w:type="paragraph" w:styleId="Voettekst">
    <w:name w:val="footer"/>
    <w:basedOn w:val="Standaard"/>
    <w:link w:val="VoettekstChar"/>
    <w:uiPriority w:val="99"/>
    <w:unhideWhenUsed/>
    <w:rsid w:val="00E05469"/>
    <w:pPr>
      <w:tabs>
        <w:tab w:val="center" w:pos="4536"/>
        <w:tab w:val="right" w:pos="9072"/>
      </w:tabs>
    </w:pPr>
  </w:style>
  <w:style w:type="character" w:customStyle="1" w:styleId="VoettekstChar">
    <w:name w:val="Voettekst Char"/>
    <w:basedOn w:val="Standaardalinea-lettertype"/>
    <w:link w:val="Voettekst"/>
    <w:uiPriority w:val="99"/>
    <w:rsid w:val="00E05469"/>
  </w:style>
  <w:style w:type="character" w:styleId="Paginanummer">
    <w:name w:val="page number"/>
    <w:basedOn w:val="Standaardalinea-lettertype"/>
    <w:uiPriority w:val="99"/>
    <w:semiHidden/>
    <w:unhideWhenUsed/>
    <w:rsid w:val="00E05469"/>
  </w:style>
  <w:style w:type="paragraph" w:customStyle="1" w:styleId="bijsluiter">
    <w:name w:val="bijsluiter"/>
    <w:basedOn w:val="Standaard"/>
    <w:qFormat/>
    <w:rsid w:val="00AC2EF2"/>
    <w:pPr>
      <w:spacing w:before="400"/>
    </w:pPr>
    <w:rPr>
      <w:sz w:val="20"/>
      <w:szCs w:val="20"/>
      <w:lang w:val="nl-NL"/>
    </w:rPr>
  </w:style>
  <w:style w:type="character" w:styleId="GevolgdeHyperlink">
    <w:name w:val="FollowedHyperlink"/>
    <w:basedOn w:val="Standaardalinea-lettertype"/>
    <w:uiPriority w:val="99"/>
    <w:semiHidden/>
    <w:unhideWhenUsed/>
    <w:rsid w:val="00AC2EF2"/>
    <w:rPr>
      <w:color w:val="954F72" w:themeColor="followedHyperlink"/>
      <w:u w:val="single"/>
    </w:rPr>
  </w:style>
  <w:style w:type="table" w:styleId="Tabelraster">
    <w:name w:val="Table Grid"/>
    <w:basedOn w:val="Standaardtabel"/>
    <w:uiPriority w:val="39"/>
    <w:rsid w:val="00D7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Google%20Drive\EHB\Doceren\2016-17\opdrachtenfiche.dotx"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A472FE9B87240ACC83E5A12B9A46B" ma:contentTypeVersion="3" ma:contentTypeDescription="Een nieuw document maken." ma:contentTypeScope="" ma:versionID="aa81423bd50a1674507db25050848969">
  <xsd:schema xmlns:xsd="http://www.w3.org/2001/XMLSchema" xmlns:xs="http://www.w3.org/2001/XMLSchema" xmlns:p="http://schemas.microsoft.com/office/2006/metadata/properties" xmlns:ns1="http://schemas.microsoft.com/sharepoint/v3" xmlns:ns2="09f27044-597b-4f06-90f1-41e22bddbabe" xmlns:ns3="a982ccef-5e3f-42ff-9cd1-5c0a3f84e09c" targetNamespace="http://schemas.microsoft.com/office/2006/metadata/properties" ma:root="true" ma:fieldsID="5bfe93859d4656f66241e2a066d3ca5b" ns1:_="" ns2:_="" ns3:_="">
    <xsd:import namespace="http://schemas.microsoft.com/sharepoint/v3"/>
    <xsd:import namespace="09f27044-597b-4f06-90f1-41e22bddbabe"/>
    <xsd:import namespace="a982ccef-5e3f-42ff-9cd1-5c0a3f84e09c"/>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f27044-597b-4f06-90f1-41e22bddbabe" elementFormDefault="qualified">
    <xsd:import namespace="http://schemas.microsoft.com/office/2006/documentManagement/types"/>
    <xsd:import namespace="http://schemas.microsoft.com/office/infopath/2007/PartnerControls"/>
    <xsd:element name="SharedWithUsers" ma:index="10"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82ccef-5e3f-42ff-9cd1-5c0a3f84e09c" elementFormDefault="qualified">
    <xsd:import namespace="http://schemas.microsoft.com/office/2006/documentManagement/types"/>
    <xsd:import namespace="http://schemas.microsoft.com/office/infopath/2007/PartnerControls"/>
    <xsd:element name="_dlc_DocId" ma:index="12" nillable="true" ma:displayName="Waarde van de document-id" ma:description="De waarde van de document-id die aan dit item is toegewezen." ma:internalName="_dlc_DocId" ma:readOnly="true">
      <xsd:simpleType>
        <xsd:restriction base="dms:Text"/>
      </xsd:simpleType>
    </xsd:element>
    <xsd:element name="_dlc_DocIdUrl" ma:index="13"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a982ccef-5e3f-42ff-9cd1-5c0a3f84e09c">RW37EEP2KZ6C-1630365002-1</_dlc_DocId>
    <_dlc_DocIdUrl xmlns="a982ccef-5e3f-42ff-9cd1-5c0a3f84e09c">
      <Url>https://ehb.sharepoint.com/sites/DenT/opl/multec/Werking/_layouts/15/DocIdRedir.aspx?ID=RW37EEP2KZ6C-1630365002-1</Url>
      <Description>RW37EEP2KZ6C-1630365002-1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31ECB-7EA6-44C8-871E-A1D8FA10A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f27044-597b-4f06-90f1-41e22bddbabe"/>
    <ds:schemaRef ds:uri="a982ccef-5e3f-42ff-9cd1-5c0a3f84e0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2CFF1-2357-4404-BB10-F5AF52C04527}">
  <ds:schemaRefs>
    <ds:schemaRef ds:uri="http://schemas.microsoft.com/office/2006/metadata/properties"/>
    <ds:schemaRef ds:uri="http://schemas.microsoft.com/office/infopath/2007/PartnerControls"/>
    <ds:schemaRef ds:uri="http://schemas.microsoft.com/sharepoint/v3"/>
    <ds:schemaRef ds:uri="a982ccef-5e3f-42ff-9cd1-5c0a3f84e09c"/>
  </ds:schemaRefs>
</ds:datastoreItem>
</file>

<file path=customXml/itemProps3.xml><?xml version="1.0" encoding="utf-8"?>
<ds:datastoreItem xmlns:ds="http://schemas.openxmlformats.org/officeDocument/2006/customXml" ds:itemID="{1FE42C3C-A12E-4403-844C-037BEC9BE9E4}">
  <ds:schemaRefs>
    <ds:schemaRef ds:uri="http://schemas.microsoft.com/sharepoint/v3/contenttype/forms"/>
  </ds:schemaRefs>
</ds:datastoreItem>
</file>

<file path=customXml/itemProps4.xml><?xml version="1.0" encoding="utf-8"?>
<ds:datastoreItem xmlns:ds="http://schemas.openxmlformats.org/officeDocument/2006/customXml" ds:itemID="{42FA9592-AF2B-48D9-9029-994AED7FFE8B}">
  <ds:schemaRefs>
    <ds:schemaRef ds:uri="http://schemas.microsoft.com/sharepoint/events"/>
  </ds:schemaRefs>
</ds:datastoreItem>
</file>

<file path=customXml/itemProps5.xml><?xml version="1.0" encoding="utf-8"?>
<ds:datastoreItem xmlns:ds="http://schemas.openxmlformats.org/officeDocument/2006/customXml" ds:itemID="{D7A237B9-1619-4E03-8B44-DAD4CDBFC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opdrachtenfiche</Template>
  <TotalTime>152</TotalTime>
  <Pages>4</Pages>
  <Words>538</Words>
  <Characters>2964</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Erasmushogeschool Design &amp; Technologie</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dickx</dc:creator>
  <cp:keywords/>
  <dc:description/>
  <cp:lastModifiedBy>MOONS Bram (s)</cp:lastModifiedBy>
  <cp:revision>194</cp:revision>
  <dcterms:created xsi:type="dcterms:W3CDTF">2018-09-10T18:54:00Z</dcterms:created>
  <dcterms:modified xsi:type="dcterms:W3CDTF">2019-10-30T17:32:00Z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0x0101004EFA472FE9B87240ACC83E5A12B9A46B</vt:lpwstr>
  </property>
  <property fmtid="{D5CDD505-2E9C-101B-9397-08002B2CF9AE}" pid="3" name="Academiejaar">
    <vt:lpwstr>8;#2015-16|a01c3622-f5c8-4ee2-b432-7b28dd741de0</vt:lpwstr>
  </property>
  <property fmtid="{D5CDD505-2E9C-101B-9397-08002B2CF9AE}" pid="4" name="_dlc_DocIdItemGuid">
    <vt:lpwstr>92ad7808-60bc-440b-8c8b-a4670977a3f7</vt:lpwstr>
  </property>
</Properties>
</file>