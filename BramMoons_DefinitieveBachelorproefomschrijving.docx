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751E" w14:textId="77777777" w:rsidR="00DE5D9F" w:rsidRPr="003B62CB" w:rsidRDefault="00522A16" w:rsidP="00E56833">
      <w:pPr>
        <w:pStyle w:val="Kop2"/>
        <w:spacing w:before="0" w:after="960"/>
        <w:jc w:val="right"/>
        <w:rPr>
          <w:rFonts w:asciiTheme="minorHAnsi" w:hAnsiTheme="minorHAnsi"/>
          <w:b/>
          <w:bCs/>
          <w:iCs/>
          <w:color w:val="808080" w:themeColor="background1" w:themeShade="80"/>
          <w:spacing w:val="5"/>
          <w:sz w:val="24"/>
          <w:szCs w:val="24"/>
          <w:lang w:val="nl-NL"/>
        </w:rPr>
      </w:pPr>
      <w:r w:rsidRPr="003B62CB">
        <w:rPr>
          <w:rFonts w:asciiTheme="minorHAnsi" w:hAnsiTheme="minorHAnsi"/>
          <w:b/>
          <w:bCs/>
          <w:iCs/>
          <w:noProof/>
          <w:color w:val="FFFFFF" w:themeColor="background1"/>
          <w:spacing w:val="5"/>
          <w:sz w:val="24"/>
          <w:szCs w:val="24"/>
          <w:lang w:val="en-GB" w:eastAsia="en-GB"/>
        </w:rPr>
        <w:drawing>
          <wp:anchor distT="0" distB="0" distL="114300" distR="114300" simplePos="0" relativeHeight="251658240" behindDoc="0" locked="0" layoutInCell="1" allowOverlap="1" wp14:anchorId="00DBC24E" wp14:editId="09B9DA12">
            <wp:simplePos x="0" y="0"/>
            <wp:positionH relativeFrom="margin">
              <wp:align>left</wp:align>
            </wp:positionH>
            <wp:positionV relativeFrom="margin">
              <wp:align>top</wp:align>
            </wp:positionV>
            <wp:extent cx="1109472" cy="347472"/>
            <wp:effectExtent l="0" t="0" r="8255"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ultec.png"/>
                    <pic:cNvPicPr/>
                  </pic:nvPicPr>
                  <pic:blipFill>
                    <a:blip r:embed="rId12">
                      <a:extLst>
                        <a:ext uri="{28A0092B-C50C-407E-A947-70E740481C1C}">
                          <a14:useLocalDpi xmlns:a14="http://schemas.microsoft.com/office/drawing/2010/main" val="0"/>
                        </a:ext>
                      </a:extLst>
                    </a:blip>
                    <a:stretch>
                      <a:fillRect/>
                    </a:stretch>
                  </pic:blipFill>
                  <pic:spPr>
                    <a:xfrm>
                      <a:off x="0" y="0"/>
                      <a:ext cx="1109472" cy="347472"/>
                    </a:xfrm>
                    <a:prstGeom prst="rect">
                      <a:avLst/>
                    </a:prstGeom>
                  </pic:spPr>
                </pic:pic>
              </a:graphicData>
            </a:graphic>
          </wp:anchor>
        </w:drawing>
      </w:r>
      <w:r w:rsidR="003C2362" w:rsidRPr="003B62CB">
        <w:rPr>
          <w:rStyle w:val="Titelvanboek"/>
          <w:rFonts w:asciiTheme="minorHAnsi" w:hAnsiTheme="minorHAnsi"/>
          <w:i w:val="0"/>
          <w:color w:val="808080" w:themeColor="background1" w:themeShade="80"/>
          <w:sz w:val="24"/>
          <w:szCs w:val="24"/>
          <w:lang w:val="nl-NL"/>
        </w:rPr>
        <w:t xml:space="preserve">MULTEC, DE PROFESSIONELE BACHELOR IN </w:t>
      </w:r>
      <w:r w:rsidR="003C2362" w:rsidRPr="003B62CB">
        <w:rPr>
          <w:rStyle w:val="Titelvanboek"/>
          <w:rFonts w:asciiTheme="minorHAnsi" w:hAnsiTheme="minorHAnsi"/>
          <w:i w:val="0"/>
          <w:color w:val="808080" w:themeColor="background1" w:themeShade="80"/>
          <w:sz w:val="24"/>
          <w:szCs w:val="24"/>
          <w:lang w:val="nl-NL"/>
        </w:rPr>
        <w:br/>
        <w:t>MULTIMEDIA EN COMMUNICATIETECHNOLOGIE</w:t>
      </w:r>
    </w:p>
    <w:p w14:paraId="0B98A9C9" w14:textId="1B8D2403" w:rsidR="006157EB" w:rsidRPr="00F71B07" w:rsidRDefault="006157EB" w:rsidP="00D734F0">
      <w:pPr>
        <w:pStyle w:val="Kop2"/>
        <w:rPr>
          <w:b/>
          <w:sz w:val="48"/>
          <w:szCs w:val="48"/>
        </w:rPr>
      </w:pPr>
      <w:r w:rsidRPr="00F71B07">
        <w:rPr>
          <w:b/>
          <w:sz w:val="48"/>
          <w:szCs w:val="48"/>
        </w:rPr>
        <w:t>Bachelorproefomschrijving</w:t>
      </w:r>
    </w:p>
    <w:p w14:paraId="7AB64C19" w14:textId="77777777" w:rsidR="007F698B" w:rsidRPr="00F71B07" w:rsidRDefault="00D734F0" w:rsidP="00D734F0">
      <w:pPr>
        <w:pStyle w:val="Kop2"/>
        <w:rPr>
          <w:szCs w:val="40"/>
        </w:rPr>
      </w:pPr>
      <w:r w:rsidRPr="00F71B07">
        <w:rPr>
          <w:szCs w:val="40"/>
        </w:rPr>
        <w:t>Final Work Multimedia &amp; communicatietechnologie</w:t>
      </w:r>
    </w:p>
    <w:p w14:paraId="3E92513F" w14:textId="77777777" w:rsidR="00B51D40" w:rsidRDefault="00B51D40" w:rsidP="00B51D40">
      <w:pPr>
        <w:rPr>
          <w:lang w:val="nl-NL"/>
        </w:rPr>
      </w:pPr>
      <w:r>
        <w:rPr>
          <w:lang w:val="nl-NL"/>
        </w:rPr>
        <w:t>Vul in dit document de gegevens in van je goedgekeurde projectvoorstel. Doe dit zo volledig en concreet mogelijk, hou rekening met de feedback van jouw toegewezen promotor.</w:t>
      </w:r>
    </w:p>
    <w:p w14:paraId="0E43A299" w14:textId="77777777" w:rsidR="00B51D40" w:rsidRPr="00B51D40" w:rsidRDefault="00B51D40" w:rsidP="00B51D40">
      <w:pPr>
        <w:rPr>
          <w:lang w:val="nl-NL"/>
        </w:rPr>
      </w:pPr>
    </w:p>
    <w:p w14:paraId="53C190B6" w14:textId="77777777" w:rsidR="00D734F0" w:rsidRPr="00D734F0" w:rsidRDefault="00D734F0" w:rsidP="00D734F0">
      <w:pPr>
        <w:pStyle w:val="Kop3"/>
      </w:pPr>
      <w:r w:rsidRPr="00D734F0">
        <w:t>Gegevens</w:t>
      </w:r>
      <w:r w:rsidR="00773FE7">
        <w:t xml:space="preserve"> Student</w:t>
      </w:r>
    </w:p>
    <w:p w14:paraId="43D97ABF"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1980"/>
        <w:gridCol w:w="7076"/>
      </w:tblGrid>
      <w:tr w:rsidR="00D734F0" w14:paraId="26BFF096" w14:textId="77777777" w:rsidTr="00D734F0">
        <w:tc>
          <w:tcPr>
            <w:tcW w:w="1980" w:type="dxa"/>
            <w:tcMar>
              <w:top w:w="113" w:type="dxa"/>
              <w:bottom w:w="113" w:type="dxa"/>
            </w:tcMar>
          </w:tcPr>
          <w:p w14:paraId="0946C90E" w14:textId="77777777" w:rsidR="00D734F0" w:rsidRPr="00AA7D3A" w:rsidRDefault="00D734F0" w:rsidP="00D734F0">
            <w:pPr>
              <w:rPr>
                <w:b/>
                <w:lang w:val="nl-NL"/>
              </w:rPr>
            </w:pPr>
            <w:r w:rsidRPr="00AA7D3A">
              <w:rPr>
                <w:b/>
                <w:lang w:val="nl-NL"/>
              </w:rPr>
              <w:t>Student:</w:t>
            </w:r>
          </w:p>
        </w:tc>
        <w:tc>
          <w:tcPr>
            <w:tcW w:w="7076" w:type="dxa"/>
            <w:tcMar>
              <w:top w:w="113" w:type="dxa"/>
              <w:bottom w:w="113" w:type="dxa"/>
            </w:tcMar>
          </w:tcPr>
          <w:p w14:paraId="7B9BE57D" w14:textId="54728930" w:rsidR="00D734F0" w:rsidRDefault="00F70C33" w:rsidP="00D734F0">
            <w:pPr>
              <w:rPr>
                <w:lang w:val="nl-NL"/>
              </w:rPr>
            </w:pPr>
            <w:r>
              <w:rPr>
                <w:lang w:val="nl-NL"/>
              </w:rPr>
              <w:t>Bram Moons</w:t>
            </w:r>
          </w:p>
        </w:tc>
      </w:tr>
      <w:tr w:rsidR="00AA7D3A" w14:paraId="18FB1D6A" w14:textId="77777777" w:rsidTr="00D734F0">
        <w:tc>
          <w:tcPr>
            <w:tcW w:w="1980" w:type="dxa"/>
            <w:tcMar>
              <w:top w:w="113" w:type="dxa"/>
              <w:bottom w:w="113" w:type="dxa"/>
            </w:tcMar>
          </w:tcPr>
          <w:p w14:paraId="2C7D6DDB" w14:textId="77777777" w:rsidR="00AA7D3A" w:rsidRPr="00AA7D3A" w:rsidRDefault="00AA7D3A" w:rsidP="00D734F0">
            <w:pPr>
              <w:rPr>
                <w:i/>
                <w:lang w:val="nl-NL"/>
              </w:rPr>
            </w:pPr>
            <w:r w:rsidRPr="00AA7D3A">
              <w:rPr>
                <w:i/>
                <w:lang w:val="nl-NL"/>
              </w:rPr>
              <w:t>Medestudent:</w:t>
            </w:r>
          </w:p>
        </w:tc>
        <w:tc>
          <w:tcPr>
            <w:tcW w:w="7076" w:type="dxa"/>
            <w:tcMar>
              <w:top w:w="113" w:type="dxa"/>
              <w:bottom w:w="113" w:type="dxa"/>
            </w:tcMar>
          </w:tcPr>
          <w:p w14:paraId="62EC2959" w14:textId="77777777" w:rsidR="00AA7D3A" w:rsidRDefault="00AA7D3A" w:rsidP="00D734F0">
            <w:pPr>
              <w:rPr>
                <w:lang w:val="nl-NL"/>
              </w:rPr>
            </w:pPr>
          </w:p>
        </w:tc>
      </w:tr>
      <w:tr w:rsidR="00AA7D3A" w14:paraId="69AD7BD6" w14:textId="77777777" w:rsidTr="00D734F0">
        <w:tc>
          <w:tcPr>
            <w:tcW w:w="1980" w:type="dxa"/>
            <w:tcMar>
              <w:top w:w="113" w:type="dxa"/>
              <w:bottom w:w="113" w:type="dxa"/>
            </w:tcMar>
          </w:tcPr>
          <w:p w14:paraId="74A43C6D" w14:textId="77777777" w:rsidR="00AA7D3A" w:rsidRPr="00AA7D3A" w:rsidRDefault="00AA7D3A" w:rsidP="00D734F0">
            <w:pPr>
              <w:rPr>
                <w:i/>
                <w:lang w:val="nl-NL"/>
              </w:rPr>
            </w:pPr>
            <w:r w:rsidRPr="00AA7D3A">
              <w:rPr>
                <w:i/>
                <w:lang w:val="nl-NL"/>
              </w:rPr>
              <w:t>Teamnaam:</w:t>
            </w:r>
          </w:p>
        </w:tc>
        <w:tc>
          <w:tcPr>
            <w:tcW w:w="7076" w:type="dxa"/>
            <w:tcMar>
              <w:top w:w="113" w:type="dxa"/>
              <w:bottom w:w="113" w:type="dxa"/>
            </w:tcMar>
          </w:tcPr>
          <w:p w14:paraId="5BAF2864" w14:textId="77777777" w:rsidR="00AA7D3A" w:rsidRDefault="00AA7D3A" w:rsidP="00D734F0">
            <w:pPr>
              <w:rPr>
                <w:lang w:val="nl-NL"/>
              </w:rPr>
            </w:pPr>
          </w:p>
        </w:tc>
      </w:tr>
      <w:tr w:rsidR="00D734F0" w14:paraId="139EBABD" w14:textId="77777777" w:rsidTr="00D734F0">
        <w:tc>
          <w:tcPr>
            <w:tcW w:w="1980" w:type="dxa"/>
            <w:tcMar>
              <w:top w:w="113" w:type="dxa"/>
              <w:bottom w:w="113" w:type="dxa"/>
            </w:tcMar>
          </w:tcPr>
          <w:p w14:paraId="3F74B615" w14:textId="77777777" w:rsidR="00D734F0" w:rsidRPr="00AA7D3A" w:rsidRDefault="00D734F0" w:rsidP="00D734F0">
            <w:pPr>
              <w:rPr>
                <w:b/>
                <w:lang w:val="nl-NL"/>
              </w:rPr>
            </w:pPr>
            <w:r w:rsidRPr="00AA7D3A">
              <w:rPr>
                <w:b/>
                <w:lang w:val="nl-NL"/>
              </w:rPr>
              <w:t xml:space="preserve">Titel onderwerp: </w:t>
            </w:r>
          </w:p>
        </w:tc>
        <w:tc>
          <w:tcPr>
            <w:tcW w:w="7076" w:type="dxa"/>
            <w:tcMar>
              <w:top w:w="113" w:type="dxa"/>
              <w:bottom w:w="113" w:type="dxa"/>
            </w:tcMar>
          </w:tcPr>
          <w:p w14:paraId="7B7A0856" w14:textId="0DD7106C" w:rsidR="00D734F0" w:rsidRDefault="00F70C33" w:rsidP="00D734F0">
            <w:pPr>
              <w:rPr>
                <w:lang w:val="nl-NL"/>
              </w:rPr>
            </w:pPr>
            <w:r>
              <w:rPr>
                <w:lang w:val="nl-NL"/>
              </w:rPr>
              <w:t>Website voor asielen</w:t>
            </w:r>
          </w:p>
        </w:tc>
      </w:tr>
    </w:tbl>
    <w:p w14:paraId="4B6EA2ED" w14:textId="77777777" w:rsidR="00D734F0" w:rsidRDefault="00D734F0" w:rsidP="00D734F0">
      <w:pPr>
        <w:rPr>
          <w:lang w:val="nl-NL"/>
        </w:rPr>
      </w:pPr>
    </w:p>
    <w:p w14:paraId="6E6D35C3" w14:textId="77777777" w:rsidR="00D734F0" w:rsidRDefault="00D734F0" w:rsidP="00D734F0">
      <w:pPr>
        <w:pStyle w:val="Kop3"/>
        <w:rPr>
          <w:lang w:val="nl-NL"/>
        </w:rPr>
      </w:pPr>
      <w:r>
        <w:rPr>
          <w:lang w:val="nl-NL"/>
        </w:rPr>
        <w:t>Doelstelling bachelorproef</w:t>
      </w:r>
    </w:p>
    <w:p w14:paraId="6EB4679B" w14:textId="77777777" w:rsidR="00D734F0" w:rsidRDefault="000F1DD1" w:rsidP="00D734F0">
      <w:pPr>
        <w:rPr>
          <w:lang w:val="nl-NL"/>
        </w:rPr>
      </w:pPr>
      <w:r>
        <w:rPr>
          <w:lang w:val="nl-NL"/>
        </w:rPr>
        <w:t>De doelstelling is een korte omsch</w:t>
      </w:r>
      <w:r w:rsidR="0053483D">
        <w:rPr>
          <w:lang w:val="nl-NL"/>
        </w:rPr>
        <w:t xml:space="preserve">rijving van waar het </w:t>
      </w:r>
      <w:r w:rsidR="0053483D" w:rsidRPr="0053483D">
        <w:rPr>
          <w:b/>
          <w:lang w:val="nl-NL"/>
        </w:rPr>
        <w:t>onderwerp</w:t>
      </w:r>
      <w:r w:rsidR="0053483D">
        <w:rPr>
          <w:lang w:val="nl-NL"/>
        </w:rPr>
        <w:t xml:space="preserve"> toe wil leiden</w:t>
      </w:r>
      <w:r w:rsidR="000C20E2">
        <w:rPr>
          <w:lang w:val="nl-NL"/>
        </w:rPr>
        <w:t>.</w:t>
      </w:r>
    </w:p>
    <w:p w14:paraId="19F7A98F" w14:textId="77777777" w:rsidR="00F75656" w:rsidRDefault="00F75656" w:rsidP="00D734F0">
      <w:pPr>
        <w:rPr>
          <w:lang w:val="nl-NL"/>
        </w:rPr>
      </w:pPr>
    </w:p>
    <w:p w14:paraId="4D309D5A" w14:textId="77777777" w:rsidR="000C20E2" w:rsidRPr="00F75656" w:rsidRDefault="000C20E2" w:rsidP="00D734F0">
      <w:pPr>
        <w:rPr>
          <w:i/>
          <w:lang w:val="nl-NL"/>
        </w:rPr>
      </w:pPr>
      <w:r w:rsidRPr="00F75656">
        <w:rPr>
          <w:i/>
          <w:lang w:val="nl-NL"/>
        </w:rPr>
        <w:t xml:space="preserve">Als je </w:t>
      </w:r>
      <w:r w:rsidR="00A11BF8">
        <w:rPr>
          <w:i/>
          <w:lang w:val="nl-NL"/>
        </w:rPr>
        <w:t>gekozen hebt</w:t>
      </w:r>
      <w:r w:rsidR="00F75656" w:rsidRPr="00F75656">
        <w:rPr>
          <w:i/>
          <w:lang w:val="nl-NL"/>
        </w:rPr>
        <w:t xml:space="preserve"> uit de verschillende bestaande voorstellen die door de docenten, bedrijven of het onderzoekscentrum werden aangebracht, </w:t>
      </w:r>
      <w:r w:rsidR="00A11BF8">
        <w:rPr>
          <w:i/>
          <w:lang w:val="nl-NL"/>
        </w:rPr>
        <w:t>geef je</w:t>
      </w:r>
      <w:r w:rsidR="00993BFF">
        <w:rPr>
          <w:i/>
          <w:lang w:val="nl-NL"/>
        </w:rPr>
        <w:t xml:space="preserve"> hieronder</w:t>
      </w:r>
      <w:r w:rsidR="00A11BF8">
        <w:rPr>
          <w:i/>
          <w:lang w:val="nl-NL"/>
        </w:rPr>
        <w:t xml:space="preserve"> ook de URL </w:t>
      </w:r>
      <w:r w:rsidR="00993BFF">
        <w:rPr>
          <w:i/>
          <w:lang w:val="nl-NL"/>
        </w:rPr>
        <w:t xml:space="preserve">van dat voorstel </w:t>
      </w:r>
      <w:r w:rsidR="00A11BF8">
        <w:rPr>
          <w:i/>
          <w:lang w:val="nl-NL"/>
        </w:rPr>
        <w:t>mee</w:t>
      </w:r>
      <w:r w:rsidR="00CD6AAF">
        <w:rPr>
          <w:i/>
          <w:lang w:val="nl-NL"/>
        </w:rPr>
        <w:t>.</w:t>
      </w:r>
    </w:p>
    <w:p w14:paraId="5D116DB2"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704"/>
        <w:gridCol w:w="8352"/>
      </w:tblGrid>
      <w:tr w:rsidR="00D734F0" w14:paraId="4BBDA1A6" w14:textId="77777777" w:rsidTr="00BA6C4F">
        <w:tc>
          <w:tcPr>
            <w:tcW w:w="9056" w:type="dxa"/>
            <w:gridSpan w:val="2"/>
            <w:tcMar>
              <w:top w:w="113" w:type="dxa"/>
              <w:bottom w:w="113" w:type="dxa"/>
            </w:tcMar>
          </w:tcPr>
          <w:p w14:paraId="1A33E1C7" w14:textId="2E0510A7" w:rsidR="000F1DD1" w:rsidRDefault="00F70C33" w:rsidP="009C18D8">
            <w:pPr>
              <w:rPr>
                <w:lang w:val="nl-NL"/>
              </w:rPr>
            </w:pPr>
            <w:r>
              <w:rPr>
                <w:lang w:val="nl-NL"/>
              </w:rPr>
              <w:t>Het ontwerpen van een website met verschillende onderdelen. Met als extra functionaliteit een face recognition waar jouw gezicht gematcht wordt met dat van een dier in het asiel.</w:t>
            </w:r>
          </w:p>
          <w:p w14:paraId="135C923D" w14:textId="6162F125" w:rsidR="00F70C33" w:rsidRDefault="00F70C33" w:rsidP="009C18D8">
            <w:pPr>
              <w:rPr>
                <w:lang w:val="nl-NL"/>
              </w:rPr>
            </w:pPr>
          </w:p>
          <w:p w14:paraId="75F0A443" w14:textId="71B65B26" w:rsidR="000F1DD1" w:rsidRDefault="00F70C33" w:rsidP="009C18D8">
            <w:pPr>
              <w:rPr>
                <w:lang w:val="nl-NL"/>
              </w:rPr>
            </w:pPr>
            <w:r>
              <w:rPr>
                <w:lang w:val="nl-NL"/>
              </w:rPr>
              <w:t>Dit idee is een samenvoeging van het onderzoekscentrum, eerste feedback moment op school en mijn eigen creativiteit.</w:t>
            </w:r>
          </w:p>
          <w:p w14:paraId="2BDA981A" w14:textId="77777777" w:rsidR="000F1DD1" w:rsidRDefault="000F1DD1" w:rsidP="009C18D8">
            <w:pPr>
              <w:rPr>
                <w:lang w:val="nl-NL"/>
              </w:rPr>
            </w:pPr>
          </w:p>
          <w:p w14:paraId="7C09D75D" w14:textId="77777777" w:rsidR="000F1DD1" w:rsidRDefault="000F1DD1" w:rsidP="009C18D8">
            <w:pPr>
              <w:rPr>
                <w:lang w:val="nl-NL"/>
              </w:rPr>
            </w:pPr>
          </w:p>
          <w:p w14:paraId="2097F449" w14:textId="77777777" w:rsidR="000F1DD1" w:rsidRDefault="000F1DD1" w:rsidP="009C18D8">
            <w:pPr>
              <w:rPr>
                <w:lang w:val="nl-NL"/>
              </w:rPr>
            </w:pPr>
          </w:p>
          <w:p w14:paraId="008364C6" w14:textId="77777777" w:rsidR="000F1DD1" w:rsidRDefault="000F1DD1" w:rsidP="009C18D8">
            <w:pPr>
              <w:rPr>
                <w:lang w:val="nl-NL"/>
              </w:rPr>
            </w:pPr>
          </w:p>
        </w:tc>
      </w:tr>
      <w:tr w:rsidR="000C20E2" w14:paraId="37D488CA" w14:textId="77777777" w:rsidTr="00B21A8D">
        <w:tc>
          <w:tcPr>
            <w:tcW w:w="704" w:type="dxa"/>
            <w:tcMar>
              <w:top w:w="113" w:type="dxa"/>
              <w:bottom w:w="113" w:type="dxa"/>
            </w:tcMar>
          </w:tcPr>
          <w:p w14:paraId="44EF2D1B" w14:textId="77777777" w:rsidR="000C20E2" w:rsidRPr="00B21A8D" w:rsidRDefault="000C20E2" w:rsidP="009C18D8">
            <w:pPr>
              <w:rPr>
                <w:b/>
                <w:lang w:val="nl-NL"/>
              </w:rPr>
            </w:pPr>
            <w:r w:rsidRPr="00B21A8D">
              <w:rPr>
                <w:b/>
                <w:lang w:val="nl-NL"/>
              </w:rPr>
              <w:t>URL:</w:t>
            </w:r>
          </w:p>
        </w:tc>
        <w:tc>
          <w:tcPr>
            <w:tcW w:w="8352" w:type="dxa"/>
            <w:tcMar>
              <w:top w:w="113" w:type="dxa"/>
              <w:bottom w:w="113" w:type="dxa"/>
            </w:tcMar>
          </w:tcPr>
          <w:tbl>
            <w:tblPr>
              <w:tblW w:w="0" w:type="auto"/>
              <w:tblBorders>
                <w:top w:val="nil"/>
                <w:left w:val="nil"/>
                <w:bottom w:val="nil"/>
                <w:right w:val="nil"/>
              </w:tblBorders>
              <w:tblLook w:val="0000" w:firstRow="0" w:lastRow="0" w:firstColumn="0" w:lastColumn="0" w:noHBand="0" w:noVBand="0"/>
            </w:tblPr>
            <w:tblGrid>
              <w:gridCol w:w="6823"/>
            </w:tblGrid>
            <w:tr w:rsidR="00F70C33" w:rsidRPr="00F70C33" w14:paraId="2C4FEA78" w14:textId="77777777">
              <w:tblPrEx>
                <w:tblCellMar>
                  <w:top w:w="0" w:type="dxa"/>
                  <w:bottom w:w="0" w:type="dxa"/>
                </w:tblCellMar>
              </w:tblPrEx>
              <w:trPr>
                <w:trHeight w:val="160"/>
              </w:trPr>
              <w:tc>
                <w:tcPr>
                  <w:tcW w:w="0" w:type="auto"/>
                </w:tcPr>
                <w:p w14:paraId="50496FB9" w14:textId="77777777" w:rsidR="00F70C33" w:rsidRPr="00F70C33" w:rsidRDefault="00F70C33" w:rsidP="00F70C33">
                  <w:pPr>
                    <w:autoSpaceDE w:val="0"/>
                    <w:autoSpaceDN w:val="0"/>
                    <w:adjustRightInd w:val="0"/>
                    <w:rPr>
                      <w:rFonts w:ascii="Calibri" w:hAnsi="Calibri" w:cs="Calibri"/>
                      <w:color w:val="000000"/>
                      <w:sz w:val="23"/>
                      <w:szCs w:val="23"/>
                    </w:rPr>
                  </w:pPr>
                  <w:r w:rsidRPr="00F70C33">
                    <w:rPr>
                      <w:rFonts w:ascii="Calibri" w:hAnsi="Calibri" w:cs="Calibri"/>
                      <w:color w:val="000000"/>
                    </w:rPr>
                    <w:t xml:space="preserve"> </w:t>
                  </w:r>
                  <w:r w:rsidRPr="00F70C33">
                    <w:rPr>
                      <w:rFonts w:ascii="Calibri" w:hAnsi="Calibri" w:cs="Calibri"/>
                      <w:color w:val="000000"/>
                      <w:sz w:val="23"/>
                      <w:szCs w:val="23"/>
                    </w:rPr>
                    <w:t xml:space="preserve">https://ai.ehb.be/Onderzoeksprojecten/hoe-schattig-is-mijn-huisdier/ </w:t>
                  </w:r>
                </w:p>
              </w:tc>
            </w:tr>
          </w:tbl>
          <w:p w14:paraId="26A234E9" w14:textId="77777777" w:rsidR="000C20E2" w:rsidRDefault="000C20E2" w:rsidP="009C18D8">
            <w:pPr>
              <w:rPr>
                <w:lang w:val="nl-NL"/>
              </w:rPr>
            </w:pPr>
          </w:p>
        </w:tc>
      </w:tr>
    </w:tbl>
    <w:p w14:paraId="6F90856C" w14:textId="77777777" w:rsidR="00D734F0" w:rsidRDefault="00D734F0" w:rsidP="00D734F0">
      <w:pPr>
        <w:rPr>
          <w:lang w:val="nl-NL"/>
        </w:rPr>
      </w:pPr>
    </w:p>
    <w:p w14:paraId="165B6A7C" w14:textId="77777777" w:rsidR="005368D9" w:rsidRDefault="005368D9">
      <w:pPr>
        <w:rPr>
          <w:rFonts w:asciiTheme="majorHAnsi" w:eastAsiaTheme="majorEastAsia" w:hAnsiTheme="majorHAnsi" w:cstheme="majorBidi"/>
          <w:b/>
          <w:color w:val="000000" w:themeColor="text1"/>
          <w:sz w:val="36"/>
          <w:szCs w:val="28"/>
          <w:lang w:val="nl-NL"/>
        </w:rPr>
      </w:pPr>
      <w:r>
        <w:rPr>
          <w:lang w:val="nl-NL"/>
        </w:rPr>
        <w:br w:type="page"/>
      </w:r>
    </w:p>
    <w:p w14:paraId="4C10E067" w14:textId="77777777" w:rsidR="00D734F0" w:rsidRDefault="00D734F0" w:rsidP="00D734F0">
      <w:pPr>
        <w:pStyle w:val="Kop3"/>
        <w:rPr>
          <w:lang w:val="nl-NL"/>
        </w:rPr>
      </w:pPr>
      <w:r>
        <w:rPr>
          <w:lang w:val="nl-NL"/>
        </w:rPr>
        <w:lastRenderedPageBreak/>
        <w:t xml:space="preserve">Inhoud </w:t>
      </w:r>
      <w:r w:rsidR="00F66751">
        <w:rPr>
          <w:lang w:val="nl-NL"/>
        </w:rPr>
        <w:t>bachelor proef</w:t>
      </w:r>
    </w:p>
    <w:p w14:paraId="3E7DA297" w14:textId="77777777" w:rsidR="00D734F0" w:rsidRDefault="0053483D" w:rsidP="00D734F0">
      <w:pPr>
        <w:rPr>
          <w:lang w:val="nl-NL"/>
        </w:rPr>
      </w:pPr>
      <w:r>
        <w:rPr>
          <w:lang w:val="nl-NL"/>
        </w:rPr>
        <w:t xml:space="preserve">De inhoud beschrijft specifieker de </w:t>
      </w:r>
      <w:r w:rsidRPr="000A491A">
        <w:rPr>
          <w:b/>
          <w:lang w:val="nl-NL"/>
        </w:rPr>
        <w:t>verschillende stappen</w:t>
      </w:r>
      <w:r>
        <w:rPr>
          <w:lang w:val="nl-NL"/>
        </w:rPr>
        <w:t xml:space="preserve"> die deel zullen uitmaken van het proces (met een taakverdeling </w:t>
      </w:r>
      <w:r w:rsidR="00AA7D3A">
        <w:rPr>
          <w:lang w:val="nl-NL"/>
        </w:rPr>
        <w:t>als</w:t>
      </w:r>
      <w:r>
        <w:rPr>
          <w:lang w:val="nl-NL"/>
        </w:rPr>
        <w:t xml:space="preserve"> er met meerdere studenten samen wordt gewerkt).</w:t>
      </w:r>
    </w:p>
    <w:p w14:paraId="74D34628"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9056"/>
      </w:tblGrid>
      <w:tr w:rsidR="00D734F0" w14:paraId="337C8AA7" w14:textId="77777777" w:rsidTr="00FF5E61">
        <w:tc>
          <w:tcPr>
            <w:tcW w:w="9056" w:type="dxa"/>
            <w:tcMar>
              <w:top w:w="113" w:type="dxa"/>
              <w:bottom w:w="113" w:type="dxa"/>
            </w:tcMar>
          </w:tcPr>
          <w:p w14:paraId="4F54CAAD" w14:textId="615FEEBF" w:rsidR="00FF2018" w:rsidRDefault="00FF2018" w:rsidP="00FF2018">
            <w:pPr>
              <w:rPr>
                <w:lang w:val="nl-NL"/>
              </w:rPr>
            </w:pPr>
            <w:r w:rsidRPr="00FF2018">
              <w:rPr>
                <w:lang w:val="nl-NL"/>
              </w:rPr>
              <w:t>Het ontwerpen van een web applicatie waar asielen een lijst bijhouden van personen die reeds lang geweest zijn die opzoek zijn naar een huisdier met bepaalde eigenschappen. Dit dient dan als database waar asielen kunnen kijken of er iemand een match is met het dier dat net binnenkomt in het asiel.</w:t>
            </w:r>
          </w:p>
          <w:p w14:paraId="3856FEE3" w14:textId="77777777" w:rsidR="00FF2018" w:rsidRPr="00FF2018" w:rsidRDefault="00FF2018" w:rsidP="00FF2018">
            <w:pPr>
              <w:rPr>
                <w:lang w:val="nl-NL"/>
              </w:rPr>
            </w:pPr>
          </w:p>
          <w:p w14:paraId="02F03F9E" w14:textId="7C7D1AB6" w:rsidR="00FF2018" w:rsidRDefault="00FF2018" w:rsidP="00FF2018">
            <w:pPr>
              <w:rPr>
                <w:lang w:val="nl-NL"/>
              </w:rPr>
            </w:pPr>
            <w:r w:rsidRPr="00FF2018">
              <w:rPr>
                <w:lang w:val="nl-NL"/>
              </w:rPr>
              <w:t>Alsook een hele Database met huisdieren en bepaalde eigenschappen van dat huisdier. Kleur, ras, sociaal, energiek, … . Deze in een lijst weergeven zodat mensen op de website kunnen kijken naar welke dieren het beste bij hun past en waar ze deze kunnen bezoeken.</w:t>
            </w:r>
          </w:p>
          <w:p w14:paraId="6676A68F" w14:textId="28FB7914" w:rsidR="00FF2018" w:rsidRDefault="00FF2018" w:rsidP="00FF2018">
            <w:pPr>
              <w:rPr>
                <w:lang w:val="nl-NL"/>
              </w:rPr>
            </w:pPr>
          </w:p>
          <w:p w14:paraId="5260C56A" w14:textId="52D55FFB" w:rsidR="00FF2018" w:rsidRDefault="00FF2018" w:rsidP="00FF2018">
            <w:pPr>
              <w:rPr>
                <w:lang w:val="nl-NL"/>
              </w:rPr>
            </w:pPr>
            <w:r>
              <w:rPr>
                <w:lang w:val="nl-NL"/>
              </w:rPr>
              <w:t>Ook zal er een pagina zijn waar enkel de asielen zich op kunnen inloggen. Deze staat in connectie met een Database waar er gegevens kunnen worden opgeslagen van mensen die in een asiel langs geweest zijn en naar een dier opzoek zijn met specifieke eigenschappen. Wanneer een asiel een dier binnenkrijgt kunnen ze deze database raadplegen en deze mensen contacteren. Maar ook kunnen ze mensen en contactgegevens hierin plaatsen wanneer ze mensen over de vloer krijgen die dat willen.</w:t>
            </w:r>
          </w:p>
          <w:p w14:paraId="772386E8" w14:textId="77777777" w:rsidR="00FF2018" w:rsidRPr="00FF2018" w:rsidRDefault="00FF2018" w:rsidP="00FF2018">
            <w:pPr>
              <w:rPr>
                <w:lang w:val="nl-NL"/>
              </w:rPr>
            </w:pPr>
          </w:p>
          <w:p w14:paraId="522D6B5C" w14:textId="45A62FF0" w:rsidR="000F1DD1" w:rsidRDefault="00FF2018" w:rsidP="00FF2018">
            <w:pPr>
              <w:rPr>
                <w:lang w:val="nl-NL"/>
              </w:rPr>
            </w:pPr>
            <w:r w:rsidRPr="00FF2018">
              <w:rPr>
                <w:lang w:val="nl-NL"/>
              </w:rPr>
              <w:t>Als laatste onderdeel dat als entertainment en marketing kan gebruikt worden, is dat mensen een foto van hun gezicht kunnen uploaden. Er zal een foto gezocht worden van een huisdier die het meeste op de persoon lijkt. Zo zal er dus een match gemaakt worden. Ze kunnen dan op de foto klikken en meer informatie over het dier krijgen.</w:t>
            </w:r>
          </w:p>
        </w:tc>
      </w:tr>
    </w:tbl>
    <w:p w14:paraId="4BE00787" w14:textId="77777777" w:rsidR="005368D9" w:rsidRDefault="005368D9" w:rsidP="00D734F0">
      <w:pPr>
        <w:pStyle w:val="Kop3"/>
        <w:rPr>
          <w:lang w:val="nl-NL"/>
        </w:rPr>
      </w:pPr>
    </w:p>
    <w:p w14:paraId="6C8D9E3B" w14:textId="77777777" w:rsidR="0015341E" w:rsidRDefault="0015341E" w:rsidP="0015341E">
      <w:pPr>
        <w:pStyle w:val="Kop3"/>
        <w:rPr>
          <w:lang w:val="nl-NL"/>
        </w:rPr>
      </w:pPr>
      <w:r>
        <w:rPr>
          <w:lang w:val="nl-NL"/>
        </w:rPr>
        <w:t>Tussentijds resultaat bachelorproef</w:t>
      </w:r>
    </w:p>
    <w:p w14:paraId="0FFC359F" w14:textId="77777777" w:rsidR="0015341E" w:rsidRDefault="0015341E" w:rsidP="0015341E">
      <w:pPr>
        <w:rPr>
          <w:lang w:val="nl-NL"/>
        </w:rPr>
      </w:pPr>
      <w:r>
        <w:rPr>
          <w:lang w:val="nl-NL"/>
        </w:rPr>
        <w:t xml:space="preserve">Beschrijft wat er in januari </w:t>
      </w:r>
      <w:r w:rsidRPr="00444CB7">
        <w:rPr>
          <w:b/>
          <w:lang w:val="nl-NL"/>
        </w:rPr>
        <w:t>concreet</w:t>
      </w:r>
      <w:r>
        <w:rPr>
          <w:lang w:val="nl-NL"/>
        </w:rPr>
        <w:t xml:space="preserve"> zal worden afgeleverd.</w:t>
      </w:r>
    </w:p>
    <w:p w14:paraId="59A1D5B9" w14:textId="77777777" w:rsidR="0015341E" w:rsidRDefault="0015341E" w:rsidP="0015341E">
      <w:pPr>
        <w:rPr>
          <w:lang w:val="nl-NL"/>
        </w:rPr>
      </w:pPr>
    </w:p>
    <w:tbl>
      <w:tblPr>
        <w:tblStyle w:val="Tabelraster"/>
        <w:tblW w:w="0" w:type="auto"/>
        <w:tblLook w:val="04A0" w:firstRow="1" w:lastRow="0" w:firstColumn="1" w:lastColumn="0" w:noHBand="0" w:noVBand="1"/>
      </w:tblPr>
      <w:tblGrid>
        <w:gridCol w:w="9056"/>
      </w:tblGrid>
      <w:tr w:rsidR="0015341E" w14:paraId="4DA496B3" w14:textId="77777777" w:rsidTr="009C18D8">
        <w:tc>
          <w:tcPr>
            <w:tcW w:w="9056" w:type="dxa"/>
            <w:tcMar>
              <w:top w:w="113" w:type="dxa"/>
              <w:bottom w:w="113" w:type="dxa"/>
            </w:tcMar>
          </w:tcPr>
          <w:p w14:paraId="2B602B58" w14:textId="7243B55F" w:rsidR="00455E3B" w:rsidRDefault="00455E3B" w:rsidP="00455E3B">
            <w:pPr>
              <w:rPr>
                <w:lang w:val="nl-NL"/>
              </w:rPr>
            </w:pPr>
            <w:r w:rsidRPr="00455E3B">
              <w:rPr>
                <w:lang w:val="nl-NL"/>
              </w:rPr>
              <w:t>Een website met een database connectie waar de verschillende personen in opgeslagen zijn die opzoek zijn naar een dier met bepaalde eigenschappen. En deze worden weergegeven op de website. Alsook een login voor asielen om zo aan deze database toegang te hebben en deze personen te kunnen contacteren.</w:t>
            </w:r>
          </w:p>
          <w:p w14:paraId="2A91F16D" w14:textId="77777777" w:rsidR="00455E3B" w:rsidRPr="00455E3B" w:rsidRDefault="00455E3B" w:rsidP="00455E3B">
            <w:pPr>
              <w:rPr>
                <w:lang w:val="nl-NL"/>
              </w:rPr>
            </w:pPr>
          </w:p>
          <w:p w14:paraId="32B5314A" w14:textId="236B9BC6" w:rsidR="0015341E" w:rsidRDefault="00455E3B" w:rsidP="00455E3B">
            <w:pPr>
              <w:rPr>
                <w:lang w:val="nl-NL"/>
              </w:rPr>
            </w:pPr>
            <w:r w:rsidRPr="00455E3B">
              <w:rPr>
                <w:lang w:val="nl-NL"/>
              </w:rPr>
              <w:t>Alsook een onderzoek naar de verschillende technologieën die kunnen gebruikt worden bij het matchen van het gezicht van een persoon met dit van een huisdier. Met ook een pagina waar men een foto kan uploaden naar de site.</w:t>
            </w:r>
          </w:p>
          <w:p w14:paraId="6C30C1EA" w14:textId="77777777" w:rsidR="0015341E" w:rsidRDefault="0015341E" w:rsidP="009C18D8">
            <w:pPr>
              <w:rPr>
                <w:lang w:val="nl-NL"/>
              </w:rPr>
            </w:pPr>
          </w:p>
          <w:p w14:paraId="4BD0922D" w14:textId="3BE7BC70" w:rsidR="0015341E" w:rsidRDefault="0015341E" w:rsidP="009C18D8">
            <w:pPr>
              <w:rPr>
                <w:lang w:val="nl-NL"/>
              </w:rPr>
            </w:pPr>
          </w:p>
          <w:p w14:paraId="4434E65C" w14:textId="3C7630D0" w:rsidR="00455E3B" w:rsidRDefault="00455E3B" w:rsidP="009C18D8">
            <w:pPr>
              <w:rPr>
                <w:lang w:val="nl-NL"/>
              </w:rPr>
            </w:pPr>
          </w:p>
          <w:p w14:paraId="1D3B69CA" w14:textId="77777777" w:rsidR="00455E3B" w:rsidRDefault="00455E3B" w:rsidP="009C18D8">
            <w:pPr>
              <w:rPr>
                <w:lang w:val="nl-NL"/>
              </w:rPr>
            </w:pPr>
          </w:p>
          <w:p w14:paraId="1B84B871" w14:textId="77777777" w:rsidR="0015341E" w:rsidRDefault="0015341E" w:rsidP="009C18D8">
            <w:pPr>
              <w:rPr>
                <w:lang w:val="nl-NL"/>
              </w:rPr>
            </w:pPr>
          </w:p>
        </w:tc>
      </w:tr>
    </w:tbl>
    <w:p w14:paraId="3E362E17" w14:textId="77777777" w:rsidR="0015341E" w:rsidRPr="0015341E" w:rsidRDefault="0015341E" w:rsidP="0015341E">
      <w:pPr>
        <w:rPr>
          <w:lang w:val="nl-NL"/>
        </w:rPr>
      </w:pPr>
    </w:p>
    <w:p w14:paraId="3F92F2C2" w14:textId="77777777" w:rsidR="00D734F0" w:rsidRDefault="00D734F0" w:rsidP="00D734F0">
      <w:pPr>
        <w:pStyle w:val="Kop3"/>
        <w:rPr>
          <w:lang w:val="nl-NL"/>
        </w:rPr>
      </w:pPr>
      <w:r>
        <w:rPr>
          <w:lang w:val="nl-NL"/>
        </w:rPr>
        <w:lastRenderedPageBreak/>
        <w:t>Eindresultaat bachelorproef</w:t>
      </w:r>
    </w:p>
    <w:p w14:paraId="0377E47B" w14:textId="77777777" w:rsidR="00D734F0" w:rsidRDefault="00444CB7" w:rsidP="00D734F0">
      <w:pPr>
        <w:rPr>
          <w:lang w:val="nl-NL"/>
        </w:rPr>
      </w:pPr>
      <w:r>
        <w:rPr>
          <w:lang w:val="nl-NL"/>
        </w:rPr>
        <w:t xml:space="preserve">Het eindresultaat beschrijft wat er uiteindelijk </w:t>
      </w:r>
      <w:r w:rsidRPr="00444CB7">
        <w:rPr>
          <w:b/>
          <w:lang w:val="nl-NL"/>
        </w:rPr>
        <w:t>concreet</w:t>
      </w:r>
      <w:r>
        <w:rPr>
          <w:lang w:val="nl-NL"/>
        </w:rPr>
        <w:t xml:space="preserve"> zal worden afgeleverd.</w:t>
      </w:r>
    </w:p>
    <w:p w14:paraId="2984FAA8" w14:textId="77777777" w:rsidR="00D734F0" w:rsidRDefault="00D734F0" w:rsidP="00D734F0">
      <w:pPr>
        <w:rPr>
          <w:lang w:val="nl-NL"/>
        </w:rPr>
      </w:pPr>
    </w:p>
    <w:tbl>
      <w:tblPr>
        <w:tblStyle w:val="Tabelraster"/>
        <w:tblW w:w="0" w:type="auto"/>
        <w:tblLook w:val="04A0" w:firstRow="1" w:lastRow="0" w:firstColumn="1" w:lastColumn="0" w:noHBand="0" w:noVBand="1"/>
      </w:tblPr>
      <w:tblGrid>
        <w:gridCol w:w="9056"/>
      </w:tblGrid>
      <w:tr w:rsidR="00D734F0" w14:paraId="0C45B5F3" w14:textId="77777777" w:rsidTr="00597228">
        <w:tc>
          <w:tcPr>
            <w:tcW w:w="9056" w:type="dxa"/>
            <w:tcMar>
              <w:top w:w="113" w:type="dxa"/>
              <w:bottom w:w="113" w:type="dxa"/>
            </w:tcMar>
          </w:tcPr>
          <w:p w14:paraId="4DFA80B7" w14:textId="4CF3EFB7" w:rsidR="00A95F7C" w:rsidRDefault="00A95F7C" w:rsidP="00A95F7C">
            <w:pPr>
              <w:rPr>
                <w:lang w:val="nl-NL"/>
              </w:rPr>
            </w:pPr>
            <w:r w:rsidRPr="00A95F7C">
              <w:rPr>
                <w:lang w:val="nl-NL"/>
              </w:rPr>
              <w:t>Op het einde zal er een volledig draaien website zijn waar asielen zich kunnen inloggen en toegang krijgen met de database van mensen die reeds hebben meegegeven naar wat voor dier ze opzoek zijn.</w:t>
            </w:r>
            <w:r>
              <w:rPr>
                <w:lang w:val="nl-NL"/>
              </w:rPr>
              <w:t xml:space="preserve"> Alsook het kunnen toevoegen van contactgegevens van mensen die hier willen in staan en op de hoogte gebracht worden.</w:t>
            </w:r>
          </w:p>
          <w:p w14:paraId="13481228" w14:textId="77777777" w:rsidR="00A95F7C" w:rsidRPr="00A95F7C" w:rsidRDefault="00A95F7C" w:rsidP="00A95F7C">
            <w:pPr>
              <w:rPr>
                <w:lang w:val="nl-NL"/>
              </w:rPr>
            </w:pPr>
          </w:p>
          <w:p w14:paraId="1E28DAA1" w14:textId="4EED32B7" w:rsidR="00A95F7C" w:rsidRDefault="00A95F7C" w:rsidP="00A95F7C">
            <w:pPr>
              <w:rPr>
                <w:lang w:val="nl-NL"/>
              </w:rPr>
            </w:pPr>
            <w:r w:rsidRPr="00A95F7C">
              <w:rPr>
                <w:lang w:val="nl-NL"/>
              </w:rPr>
              <w:t>Mensen die willen weten wat voor dieren er ter beschikking zijn kunnen kijken in de lijst welke dieren er zijn met welke eigenschappen en wat ze nodig hebben en wat ze zeker niet goed voor zijn. Meeste informatie krijgen ze wanneer ze op de foto van het dier klikken in de lijst.</w:t>
            </w:r>
          </w:p>
          <w:p w14:paraId="7CBF7A6E" w14:textId="77777777" w:rsidR="00A95F7C" w:rsidRPr="00A95F7C" w:rsidRDefault="00A95F7C" w:rsidP="00A95F7C">
            <w:pPr>
              <w:rPr>
                <w:lang w:val="nl-NL"/>
              </w:rPr>
            </w:pPr>
          </w:p>
          <w:p w14:paraId="1C4E8B60" w14:textId="34BC23EB" w:rsidR="000F1DD1" w:rsidRDefault="00A95F7C" w:rsidP="009C18D8">
            <w:pPr>
              <w:rPr>
                <w:lang w:val="nl-NL"/>
              </w:rPr>
            </w:pPr>
            <w:r w:rsidRPr="00A95F7C">
              <w:rPr>
                <w:lang w:val="nl-NL"/>
              </w:rPr>
              <w:t>Een entertainment deel waar mensen hun foto kunnen uploaden en gematcht kunnen worden met een dier dat het meeste overeenkomt met hun. Ze kunnen dan ook op de foto van dit dier klikken en zo meer informatie krijgen.</w:t>
            </w:r>
            <w:bookmarkStart w:id="0" w:name="_GoBack"/>
            <w:bookmarkEnd w:id="0"/>
          </w:p>
        </w:tc>
      </w:tr>
    </w:tbl>
    <w:p w14:paraId="6961D71C" w14:textId="77777777" w:rsidR="00D734F0" w:rsidRDefault="00D734F0" w:rsidP="00D734F0">
      <w:pPr>
        <w:rPr>
          <w:lang w:val="nl-NL"/>
        </w:rPr>
      </w:pPr>
    </w:p>
    <w:p w14:paraId="698630F9" w14:textId="77777777" w:rsidR="008B4F4B" w:rsidRDefault="008B4F4B">
      <w:pPr>
        <w:rPr>
          <w:rFonts w:asciiTheme="majorHAnsi" w:eastAsiaTheme="majorEastAsia" w:hAnsiTheme="majorHAnsi" w:cstheme="majorBidi"/>
          <w:b/>
          <w:color w:val="000000" w:themeColor="text1"/>
          <w:sz w:val="36"/>
          <w:szCs w:val="28"/>
          <w:lang w:val="nl-NL"/>
        </w:rPr>
      </w:pPr>
      <w:r>
        <w:rPr>
          <w:lang w:val="nl-NL"/>
        </w:rPr>
        <w:br w:type="page"/>
      </w:r>
    </w:p>
    <w:p w14:paraId="5C11BE8F" w14:textId="2C233BF5" w:rsidR="008B4F4B" w:rsidRDefault="008B4F4B" w:rsidP="008B4F4B">
      <w:pPr>
        <w:pStyle w:val="Kop3"/>
        <w:rPr>
          <w:lang w:val="nl-NL"/>
        </w:rPr>
      </w:pPr>
      <w:r>
        <w:rPr>
          <w:lang w:val="nl-NL"/>
        </w:rPr>
        <w:lastRenderedPageBreak/>
        <w:t>Intellectueel eigendom</w:t>
      </w:r>
    </w:p>
    <w:p w14:paraId="2FC868B0" w14:textId="77777777" w:rsidR="008B4F4B" w:rsidRDefault="00F25DA9" w:rsidP="008B4F4B">
      <w:pPr>
        <w:rPr>
          <w:lang w:val="nl-NL"/>
        </w:rPr>
      </w:pPr>
      <w:r w:rsidRPr="00F25DA9">
        <w:rPr>
          <w:lang w:val="nl-NL"/>
        </w:rPr>
        <w:t>In te vullen indien het bedrijf de intellectuele eigendomsrechten</w:t>
      </w:r>
      <w:r>
        <w:rPr>
          <w:lang w:val="nl-NL"/>
        </w:rPr>
        <w:t xml:space="preserve"> (copyright)</w:t>
      </w:r>
      <w:r w:rsidRPr="00F25DA9">
        <w:rPr>
          <w:lang w:val="nl-NL"/>
        </w:rPr>
        <w:t xml:space="preserve"> van het werk opeist.</w:t>
      </w:r>
    </w:p>
    <w:p w14:paraId="366501A1" w14:textId="77777777" w:rsidR="00F25DA9" w:rsidRDefault="00F25DA9" w:rsidP="008B4F4B">
      <w:pPr>
        <w:rPr>
          <w:lang w:val="nl-NL"/>
        </w:rPr>
      </w:pPr>
    </w:p>
    <w:tbl>
      <w:tblPr>
        <w:tblStyle w:val="Tabelraster"/>
        <w:tblW w:w="0" w:type="auto"/>
        <w:tblLook w:val="04A0" w:firstRow="1" w:lastRow="0" w:firstColumn="1" w:lastColumn="0" w:noHBand="0" w:noVBand="1"/>
      </w:tblPr>
      <w:tblGrid>
        <w:gridCol w:w="9056"/>
      </w:tblGrid>
      <w:tr w:rsidR="008B4F4B" w14:paraId="03ABB8E8" w14:textId="77777777" w:rsidTr="009C18D8">
        <w:tc>
          <w:tcPr>
            <w:tcW w:w="9056" w:type="dxa"/>
            <w:tcMar>
              <w:top w:w="113" w:type="dxa"/>
              <w:bottom w:w="113" w:type="dxa"/>
            </w:tcMar>
          </w:tcPr>
          <w:p w14:paraId="5BFC4139" w14:textId="77777777" w:rsidR="008B4F4B" w:rsidRDefault="008B4F4B" w:rsidP="009C18D8">
            <w:pPr>
              <w:rPr>
                <w:lang w:val="nl-NL"/>
              </w:rPr>
            </w:pPr>
          </w:p>
          <w:p w14:paraId="775F0956" w14:textId="77777777" w:rsidR="008B4F4B" w:rsidRDefault="008B4F4B" w:rsidP="009C18D8">
            <w:pPr>
              <w:rPr>
                <w:lang w:val="nl-NL"/>
              </w:rPr>
            </w:pPr>
          </w:p>
          <w:p w14:paraId="13F61C16" w14:textId="77777777" w:rsidR="008B4F4B" w:rsidRDefault="008B4F4B" w:rsidP="009C18D8">
            <w:pPr>
              <w:rPr>
                <w:lang w:val="nl-NL"/>
              </w:rPr>
            </w:pPr>
          </w:p>
          <w:p w14:paraId="63A02493" w14:textId="77777777" w:rsidR="008B4F4B" w:rsidRDefault="008B4F4B" w:rsidP="009C18D8">
            <w:pPr>
              <w:rPr>
                <w:lang w:val="nl-NL"/>
              </w:rPr>
            </w:pPr>
          </w:p>
          <w:p w14:paraId="11A7F82B" w14:textId="77777777" w:rsidR="008B4F4B" w:rsidRDefault="008B4F4B" w:rsidP="009C18D8">
            <w:pPr>
              <w:rPr>
                <w:lang w:val="nl-NL"/>
              </w:rPr>
            </w:pPr>
          </w:p>
          <w:p w14:paraId="73E83826" w14:textId="77777777" w:rsidR="008B4F4B" w:rsidRDefault="008B4F4B" w:rsidP="009C18D8">
            <w:pPr>
              <w:rPr>
                <w:lang w:val="nl-NL"/>
              </w:rPr>
            </w:pPr>
          </w:p>
          <w:p w14:paraId="2EBF024A" w14:textId="77777777" w:rsidR="008B4F4B" w:rsidRDefault="008B4F4B" w:rsidP="009C18D8">
            <w:pPr>
              <w:rPr>
                <w:lang w:val="nl-NL"/>
              </w:rPr>
            </w:pPr>
          </w:p>
          <w:p w14:paraId="70C7ADB7" w14:textId="77777777" w:rsidR="008B4F4B" w:rsidRDefault="008B4F4B" w:rsidP="009C18D8">
            <w:pPr>
              <w:rPr>
                <w:lang w:val="nl-NL"/>
              </w:rPr>
            </w:pPr>
          </w:p>
          <w:p w14:paraId="376047B5" w14:textId="77777777" w:rsidR="008B4F4B" w:rsidRDefault="008B4F4B" w:rsidP="009C18D8">
            <w:pPr>
              <w:rPr>
                <w:lang w:val="nl-NL"/>
              </w:rPr>
            </w:pPr>
          </w:p>
        </w:tc>
      </w:tr>
    </w:tbl>
    <w:p w14:paraId="6DE16110" w14:textId="77777777" w:rsidR="005368D9" w:rsidRPr="008B4F4B" w:rsidRDefault="005368D9" w:rsidP="00773FE7">
      <w:pPr>
        <w:pStyle w:val="Kop3"/>
      </w:pPr>
    </w:p>
    <w:p w14:paraId="7A559945" w14:textId="77777777" w:rsidR="00024CAB" w:rsidRDefault="00024CAB" w:rsidP="00024CAB">
      <w:pPr>
        <w:pStyle w:val="Kop3"/>
        <w:rPr>
          <w:lang w:val="nl-NL"/>
        </w:rPr>
      </w:pPr>
      <w:r>
        <w:rPr>
          <w:lang w:val="nl-NL"/>
        </w:rPr>
        <w:t>Gegevens Mentor</w:t>
      </w:r>
    </w:p>
    <w:p w14:paraId="40E5F303" w14:textId="77777777" w:rsidR="00024CAB" w:rsidRDefault="00024CAB" w:rsidP="00024CAB">
      <w:pPr>
        <w:rPr>
          <w:lang w:val="nl-NL"/>
        </w:rPr>
      </w:pPr>
      <w:r w:rsidRPr="009D4A08">
        <w:rPr>
          <w:lang w:val="nl-NL"/>
        </w:rPr>
        <w:t>Deze persoon zal instaan voor de inhoudelijke begeleiding. Deze persoon heb je uiteraard reeds gecontacteerd! Bij een voorstel van de school vermeld je bij bedrijf expertisecentrum.</w:t>
      </w:r>
    </w:p>
    <w:p w14:paraId="50A8992C" w14:textId="77777777" w:rsidR="00024CAB" w:rsidRPr="00783471" w:rsidRDefault="00024CAB" w:rsidP="00024CAB">
      <w:pPr>
        <w:rPr>
          <w:lang w:val="nl-NL"/>
        </w:rPr>
      </w:pPr>
    </w:p>
    <w:tbl>
      <w:tblPr>
        <w:tblStyle w:val="Tabelraster"/>
        <w:tblW w:w="0" w:type="auto"/>
        <w:tblLook w:val="04A0" w:firstRow="1" w:lastRow="0" w:firstColumn="1" w:lastColumn="0" w:noHBand="0" w:noVBand="1"/>
      </w:tblPr>
      <w:tblGrid>
        <w:gridCol w:w="2019"/>
        <w:gridCol w:w="7037"/>
      </w:tblGrid>
      <w:tr w:rsidR="00024CAB" w14:paraId="1911FD85" w14:textId="77777777" w:rsidTr="009C18D8">
        <w:tc>
          <w:tcPr>
            <w:tcW w:w="1980" w:type="dxa"/>
            <w:tcMar>
              <w:top w:w="113" w:type="dxa"/>
              <w:bottom w:w="113" w:type="dxa"/>
            </w:tcMar>
          </w:tcPr>
          <w:p w14:paraId="6F091A14" w14:textId="77777777" w:rsidR="00024CAB" w:rsidRPr="00225C56" w:rsidRDefault="00024CAB" w:rsidP="009C18D8">
            <w:pPr>
              <w:rPr>
                <w:b/>
                <w:lang w:val="nl-NL"/>
              </w:rPr>
            </w:pPr>
            <w:r w:rsidRPr="00225C56">
              <w:rPr>
                <w:b/>
                <w:lang w:val="nl-NL"/>
              </w:rPr>
              <w:t>Naam:</w:t>
            </w:r>
          </w:p>
        </w:tc>
        <w:tc>
          <w:tcPr>
            <w:tcW w:w="7076" w:type="dxa"/>
            <w:tcMar>
              <w:top w:w="113" w:type="dxa"/>
              <w:bottom w:w="113" w:type="dxa"/>
            </w:tcMar>
          </w:tcPr>
          <w:p w14:paraId="4B3A5D16" w14:textId="77777777" w:rsidR="00024CAB" w:rsidRDefault="00024CAB" w:rsidP="009C18D8">
            <w:pPr>
              <w:rPr>
                <w:lang w:val="nl-NL"/>
              </w:rPr>
            </w:pPr>
          </w:p>
        </w:tc>
      </w:tr>
      <w:tr w:rsidR="00024CAB" w14:paraId="3219B581" w14:textId="77777777" w:rsidTr="009C18D8">
        <w:tc>
          <w:tcPr>
            <w:tcW w:w="1980" w:type="dxa"/>
            <w:tcMar>
              <w:top w:w="113" w:type="dxa"/>
              <w:bottom w:w="113" w:type="dxa"/>
            </w:tcMar>
          </w:tcPr>
          <w:p w14:paraId="623799B3" w14:textId="77777777" w:rsidR="00024CAB" w:rsidRPr="00225C56" w:rsidRDefault="00024CAB" w:rsidP="009C18D8">
            <w:pPr>
              <w:rPr>
                <w:b/>
                <w:lang w:val="nl-NL"/>
              </w:rPr>
            </w:pPr>
            <w:r w:rsidRPr="00225C56">
              <w:rPr>
                <w:b/>
                <w:lang w:val="nl-NL"/>
              </w:rPr>
              <w:t xml:space="preserve">Bedrijf: </w:t>
            </w:r>
          </w:p>
        </w:tc>
        <w:tc>
          <w:tcPr>
            <w:tcW w:w="7076" w:type="dxa"/>
            <w:tcMar>
              <w:top w:w="113" w:type="dxa"/>
              <w:bottom w:w="113" w:type="dxa"/>
            </w:tcMar>
          </w:tcPr>
          <w:p w14:paraId="0A1065B0" w14:textId="77777777" w:rsidR="00024CAB" w:rsidRDefault="00024CAB" w:rsidP="009C18D8">
            <w:pPr>
              <w:rPr>
                <w:lang w:val="nl-NL"/>
              </w:rPr>
            </w:pPr>
          </w:p>
        </w:tc>
      </w:tr>
      <w:tr w:rsidR="00024CAB" w14:paraId="3D2C8952" w14:textId="77777777" w:rsidTr="009C18D8">
        <w:tc>
          <w:tcPr>
            <w:tcW w:w="1980" w:type="dxa"/>
            <w:tcMar>
              <w:top w:w="113" w:type="dxa"/>
              <w:bottom w:w="113" w:type="dxa"/>
            </w:tcMar>
          </w:tcPr>
          <w:p w14:paraId="1F54E1EB" w14:textId="77777777" w:rsidR="00024CAB" w:rsidRPr="00225C56" w:rsidRDefault="00024CAB" w:rsidP="009C18D8">
            <w:pPr>
              <w:rPr>
                <w:b/>
                <w:lang w:val="nl-NL"/>
              </w:rPr>
            </w:pPr>
            <w:r w:rsidRPr="00225C56">
              <w:rPr>
                <w:b/>
                <w:lang w:val="nl-NL"/>
              </w:rPr>
              <w:t>Functie:</w:t>
            </w:r>
          </w:p>
        </w:tc>
        <w:tc>
          <w:tcPr>
            <w:tcW w:w="7076" w:type="dxa"/>
            <w:tcMar>
              <w:top w:w="113" w:type="dxa"/>
              <w:bottom w:w="113" w:type="dxa"/>
            </w:tcMar>
          </w:tcPr>
          <w:p w14:paraId="166BB5DC" w14:textId="77777777" w:rsidR="00024CAB" w:rsidRDefault="00024CAB" w:rsidP="009C18D8">
            <w:pPr>
              <w:rPr>
                <w:lang w:val="nl-NL"/>
              </w:rPr>
            </w:pPr>
          </w:p>
        </w:tc>
      </w:tr>
      <w:tr w:rsidR="00024CAB" w14:paraId="55DDF7EF" w14:textId="77777777" w:rsidTr="009C18D8">
        <w:tc>
          <w:tcPr>
            <w:tcW w:w="1980" w:type="dxa"/>
            <w:tcMar>
              <w:top w:w="113" w:type="dxa"/>
              <w:bottom w:w="113" w:type="dxa"/>
            </w:tcMar>
          </w:tcPr>
          <w:p w14:paraId="709CE4CE" w14:textId="77777777" w:rsidR="00024CAB" w:rsidRPr="00225C56" w:rsidRDefault="00024CAB" w:rsidP="009C18D8">
            <w:pPr>
              <w:rPr>
                <w:b/>
                <w:lang w:val="nl-NL"/>
              </w:rPr>
            </w:pPr>
            <w:r w:rsidRPr="00225C56">
              <w:rPr>
                <w:b/>
                <w:lang w:val="nl-NL"/>
              </w:rPr>
              <w:t>Expertise:</w:t>
            </w:r>
          </w:p>
        </w:tc>
        <w:tc>
          <w:tcPr>
            <w:tcW w:w="7076" w:type="dxa"/>
            <w:tcMar>
              <w:top w:w="113" w:type="dxa"/>
              <w:bottom w:w="113" w:type="dxa"/>
            </w:tcMar>
          </w:tcPr>
          <w:p w14:paraId="4E02A0C1" w14:textId="77777777" w:rsidR="00024CAB" w:rsidRDefault="00024CAB" w:rsidP="009C18D8">
            <w:pPr>
              <w:rPr>
                <w:lang w:val="nl-NL"/>
              </w:rPr>
            </w:pPr>
          </w:p>
        </w:tc>
      </w:tr>
      <w:tr w:rsidR="00024CAB" w14:paraId="6ED08A07" w14:textId="77777777" w:rsidTr="009C18D8">
        <w:tc>
          <w:tcPr>
            <w:tcW w:w="1980" w:type="dxa"/>
            <w:tcMar>
              <w:top w:w="113" w:type="dxa"/>
              <w:bottom w:w="113" w:type="dxa"/>
            </w:tcMar>
          </w:tcPr>
          <w:p w14:paraId="3F7D7446" w14:textId="77777777" w:rsidR="00024CAB" w:rsidRPr="00225C56" w:rsidRDefault="00024CAB" w:rsidP="009C18D8">
            <w:pPr>
              <w:rPr>
                <w:b/>
                <w:lang w:val="nl-NL"/>
              </w:rPr>
            </w:pPr>
            <w:r w:rsidRPr="00225C56">
              <w:rPr>
                <w:b/>
                <w:lang w:val="nl-NL"/>
              </w:rPr>
              <w:t>E-mailadres:</w:t>
            </w:r>
          </w:p>
        </w:tc>
        <w:tc>
          <w:tcPr>
            <w:tcW w:w="7076" w:type="dxa"/>
            <w:tcMar>
              <w:top w:w="113" w:type="dxa"/>
              <w:bottom w:w="113" w:type="dxa"/>
            </w:tcMar>
          </w:tcPr>
          <w:p w14:paraId="4AE28336" w14:textId="77777777" w:rsidR="00024CAB" w:rsidRDefault="00024CAB" w:rsidP="009C18D8">
            <w:pPr>
              <w:rPr>
                <w:lang w:val="nl-NL"/>
              </w:rPr>
            </w:pPr>
          </w:p>
        </w:tc>
      </w:tr>
      <w:tr w:rsidR="00024CAB" w14:paraId="248FC204" w14:textId="77777777" w:rsidTr="009C18D8">
        <w:tc>
          <w:tcPr>
            <w:tcW w:w="1980" w:type="dxa"/>
            <w:tcMar>
              <w:top w:w="113" w:type="dxa"/>
              <w:bottom w:w="113" w:type="dxa"/>
            </w:tcMar>
          </w:tcPr>
          <w:p w14:paraId="514C1F76" w14:textId="77777777" w:rsidR="00024CAB" w:rsidRPr="00225C56" w:rsidRDefault="00024CAB" w:rsidP="009C18D8">
            <w:pPr>
              <w:rPr>
                <w:b/>
                <w:lang w:val="nl-NL"/>
              </w:rPr>
            </w:pPr>
            <w:r w:rsidRPr="00225C56">
              <w:rPr>
                <w:b/>
                <w:lang w:val="nl-NL"/>
              </w:rPr>
              <w:t>Telefoonnummer:</w:t>
            </w:r>
          </w:p>
        </w:tc>
        <w:tc>
          <w:tcPr>
            <w:tcW w:w="7076" w:type="dxa"/>
            <w:tcMar>
              <w:top w:w="113" w:type="dxa"/>
              <w:bottom w:w="113" w:type="dxa"/>
            </w:tcMar>
          </w:tcPr>
          <w:p w14:paraId="705FC183" w14:textId="77777777" w:rsidR="00024CAB" w:rsidRDefault="00024CAB" w:rsidP="009C18D8">
            <w:pPr>
              <w:rPr>
                <w:lang w:val="nl-NL"/>
              </w:rPr>
            </w:pPr>
          </w:p>
        </w:tc>
      </w:tr>
    </w:tbl>
    <w:p w14:paraId="3A12DE02" w14:textId="77777777" w:rsidR="00773FE7" w:rsidRPr="00773FE7" w:rsidRDefault="00773FE7" w:rsidP="00773FE7">
      <w:pPr>
        <w:rPr>
          <w:lang w:val="nl-NL"/>
        </w:rPr>
      </w:pPr>
    </w:p>
    <w:sectPr w:rsidR="00773FE7" w:rsidRPr="00773FE7" w:rsidSect="000C20E2">
      <w:footerReference w:type="even" r:id="rId13"/>
      <w:footerReference w:type="default" r:id="rId14"/>
      <w:pgSz w:w="11900" w:h="16840"/>
      <w:pgMar w:top="1276"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C4B54" w14:textId="77777777" w:rsidR="005B4879" w:rsidRDefault="005B4879" w:rsidP="00E05469">
      <w:r>
        <w:separator/>
      </w:r>
    </w:p>
  </w:endnote>
  <w:endnote w:type="continuationSeparator" w:id="0">
    <w:p w14:paraId="6B46F836" w14:textId="77777777" w:rsidR="005B4879" w:rsidRDefault="005B4879" w:rsidP="00E0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2D325" w14:textId="77777777" w:rsidR="008F1B55" w:rsidRDefault="008F1B55" w:rsidP="007F698B">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470AE851" w14:textId="77777777" w:rsidR="008F1B55" w:rsidRDefault="008F1B5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CDE4" w14:textId="77777777" w:rsidR="008F1B55" w:rsidRDefault="008F1B55" w:rsidP="007F698B">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44DE5">
      <w:rPr>
        <w:rStyle w:val="Paginanummer"/>
        <w:noProof/>
      </w:rPr>
      <w:t>5</w:t>
    </w:r>
    <w:r>
      <w:rPr>
        <w:rStyle w:val="Paginanummer"/>
      </w:rPr>
      <w:fldChar w:fldCharType="end"/>
    </w:r>
  </w:p>
  <w:p w14:paraId="2B3E57AE" w14:textId="77777777" w:rsidR="008F1B55" w:rsidRDefault="008F1B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52324" w14:textId="77777777" w:rsidR="005B4879" w:rsidRDefault="005B4879" w:rsidP="00E05469">
      <w:r>
        <w:separator/>
      </w:r>
    </w:p>
  </w:footnote>
  <w:footnote w:type="continuationSeparator" w:id="0">
    <w:p w14:paraId="7E076C71" w14:textId="77777777" w:rsidR="005B4879" w:rsidRDefault="005B4879" w:rsidP="00E05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B61FC"/>
    <w:multiLevelType w:val="hybridMultilevel"/>
    <w:tmpl w:val="81C49F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4647FF"/>
    <w:multiLevelType w:val="hybridMultilevel"/>
    <w:tmpl w:val="B05C6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7516CBC"/>
    <w:multiLevelType w:val="hybridMultilevel"/>
    <w:tmpl w:val="5578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A154D"/>
    <w:multiLevelType w:val="hybridMultilevel"/>
    <w:tmpl w:val="A8E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11F73"/>
    <w:multiLevelType w:val="hybridMultilevel"/>
    <w:tmpl w:val="5B3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D0E3A"/>
    <w:multiLevelType w:val="hybridMultilevel"/>
    <w:tmpl w:val="92BA97F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0DA1550"/>
    <w:multiLevelType w:val="hybridMultilevel"/>
    <w:tmpl w:val="C0701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BC4635"/>
    <w:multiLevelType w:val="hybridMultilevel"/>
    <w:tmpl w:val="50BA81D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DE735B7"/>
    <w:multiLevelType w:val="hybridMultilevel"/>
    <w:tmpl w:val="F87C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072FEF"/>
    <w:multiLevelType w:val="hybridMultilevel"/>
    <w:tmpl w:val="2C680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E4E7B28"/>
    <w:multiLevelType w:val="hybridMultilevel"/>
    <w:tmpl w:val="E9C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27DFD"/>
    <w:multiLevelType w:val="hybridMultilevel"/>
    <w:tmpl w:val="475887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0E055B6"/>
    <w:multiLevelType w:val="hybridMultilevel"/>
    <w:tmpl w:val="015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C41F2"/>
    <w:multiLevelType w:val="hybridMultilevel"/>
    <w:tmpl w:val="6220C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2D6BC4"/>
    <w:multiLevelType w:val="hybridMultilevel"/>
    <w:tmpl w:val="3796ED64"/>
    <w:lvl w:ilvl="0" w:tplc="08130001">
      <w:start w:val="1"/>
      <w:numFmt w:val="bullet"/>
      <w:lvlText w:val=""/>
      <w:lvlJc w:val="left"/>
      <w:pPr>
        <w:ind w:left="1429" w:hanging="360"/>
      </w:pPr>
      <w:rPr>
        <w:rFonts w:ascii="Symbol" w:hAnsi="Symbol"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abstractNum w:abstractNumId="16" w15:restartNumberingAfterBreak="0">
    <w:nsid w:val="659836E2"/>
    <w:multiLevelType w:val="hybridMultilevel"/>
    <w:tmpl w:val="8F7883B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8EA1944"/>
    <w:multiLevelType w:val="hybridMultilevel"/>
    <w:tmpl w:val="1136A7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FDB7A1E"/>
    <w:multiLevelType w:val="hybridMultilevel"/>
    <w:tmpl w:val="28C0A972"/>
    <w:lvl w:ilvl="0" w:tplc="08130001">
      <w:start w:val="1"/>
      <w:numFmt w:val="bullet"/>
      <w:lvlText w:val=""/>
      <w:lvlJc w:val="left"/>
      <w:pPr>
        <w:ind w:left="1069" w:hanging="360"/>
      </w:pPr>
      <w:rPr>
        <w:rFonts w:ascii="Symbol" w:hAnsi="Symbol"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19" w15:restartNumberingAfterBreak="0">
    <w:nsid w:val="71C13AF9"/>
    <w:multiLevelType w:val="hybridMultilevel"/>
    <w:tmpl w:val="5C800C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4844DAE"/>
    <w:multiLevelType w:val="hybridMultilevel"/>
    <w:tmpl w:val="B562E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7"/>
  </w:num>
  <w:num w:numId="5">
    <w:abstractNumId w:val="10"/>
  </w:num>
  <w:num w:numId="6">
    <w:abstractNumId w:val="19"/>
  </w:num>
  <w:num w:numId="7">
    <w:abstractNumId w:val="2"/>
  </w:num>
  <w:num w:numId="8">
    <w:abstractNumId w:val="20"/>
  </w:num>
  <w:num w:numId="9">
    <w:abstractNumId w:val="14"/>
  </w:num>
  <w:num w:numId="10">
    <w:abstractNumId w:val="13"/>
  </w:num>
  <w:num w:numId="11">
    <w:abstractNumId w:val="5"/>
  </w:num>
  <w:num w:numId="12">
    <w:abstractNumId w:val="11"/>
  </w:num>
  <w:num w:numId="13">
    <w:abstractNumId w:val="3"/>
  </w:num>
  <w:num w:numId="14">
    <w:abstractNumId w:val="4"/>
  </w:num>
  <w:num w:numId="15">
    <w:abstractNumId w:val="6"/>
  </w:num>
  <w:num w:numId="16">
    <w:abstractNumId w:val="15"/>
  </w:num>
  <w:num w:numId="17">
    <w:abstractNumId w:val="18"/>
  </w:num>
  <w:num w:numId="18">
    <w:abstractNumId w:val="16"/>
  </w:num>
  <w:num w:numId="19">
    <w:abstractNumId w:val="1"/>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E"/>
    <w:rsid w:val="00024CAB"/>
    <w:rsid w:val="00024FBA"/>
    <w:rsid w:val="000528B3"/>
    <w:rsid w:val="000A491A"/>
    <w:rsid w:val="000C20E2"/>
    <w:rsid w:val="000F1DD1"/>
    <w:rsid w:val="00126713"/>
    <w:rsid w:val="00136E01"/>
    <w:rsid w:val="0015341E"/>
    <w:rsid w:val="00191E7C"/>
    <w:rsid w:val="00225C56"/>
    <w:rsid w:val="0023180D"/>
    <w:rsid w:val="00254E43"/>
    <w:rsid w:val="002572EE"/>
    <w:rsid w:val="00260D6A"/>
    <w:rsid w:val="00270E00"/>
    <w:rsid w:val="002A186C"/>
    <w:rsid w:val="002B5749"/>
    <w:rsid w:val="002E3D04"/>
    <w:rsid w:val="00300E96"/>
    <w:rsid w:val="003204B6"/>
    <w:rsid w:val="00322B0D"/>
    <w:rsid w:val="003233C9"/>
    <w:rsid w:val="00343016"/>
    <w:rsid w:val="0034311A"/>
    <w:rsid w:val="003515B4"/>
    <w:rsid w:val="00351805"/>
    <w:rsid w:val="00383745"/>
    <w:rsid w:val="003B62CB"/>
    <w:rsid w:val="003C2362"/>
    <w:rsid w:val="003F1523"/>
    <w:rsid w:val="00410F22"/>
    <w:rsid w:val="00434548"/>
    <w:rsid w:val="00444CB7"/>
    <w:rsid w:val="00450863"/>
    <w:rsid w:val="00455E3B"/>
    <w:rsid w:val="00456705"/>
    <w:rsid w:val="004B44B0"/>
    <w:rsid w:val="004C3E24"/>
    <w:rsid w:val="004F5336"/>
    <w:rsid w:val="00522A16"/>
    <w:rsid w:val="0053483D"/>
    <w:rsid w:val="005368D9"/>
    <w:rsid w:val="005B0980"/>
    <w:rsid w:val="005B4879"/>
    <w:rsid w:val="006157EB"/>
    <w:rsid w:val="0062387D"/>
    <w:rsid w:val="00642A9F"/>
    <w:rsid w:val="00645039"/>
    <w:rsid w:val="006455DB"/>
    <w:rsid w:val="00651331"/>
    <w:rsid w:val="00651922"/>
    <w:rsid w:val="006B37CA"/>
    <w:rsid w:val="006B6BA0"/>
    <w:rsid w:val="006C4C62"/>
    <w:rsid w:val="006F5775"/>
    <w:rsid w:val="007556B9"/>
    <w:rsid w:val="00773FE7"/>
    <w:rsid w:val="00783471"/>
    <w:rsid w:val="007921D6"/>
    <w:rsid w:val="007F698B"/>
    <w:rsid w:val="008400E2"/>
    <w:rsid w:val="00844DE5"/>
    <w:rsid w:val="00847C5A"/>
    <w:rsid w:val="00864A42"/>
    <w:rsid w:val="008B4F4B"/>
    <w:rsid w:val="008F1B55"/>
    <w:rsid w:val="00993BFF"/>
    <w:rsid w:val="009A04B0"/>
    <w:rsid w:val="009D09BD"/>
    <w:rsid w:val="009D4A08"/>
    <w:rsid w:val="009E3741"/>
    <w:rsid w:val="009E3DA9"/>
    <w:rsid w:val="00A0691B"/>
    <w:rsid w:val="00A11BF8"/>
    <w:rsid w:val="00A22FBD"/>
    <w:rsid w:val="00A615F1"/>
    <w:rsid w:val="00A75294"/>
    <w:rsid w:val="00A85B7F"/>
    <w:rsid w:val="00A95E56"/>
    <w:rsid w:val="00A95F7C"/>
    <w:rsid w:val="00AA7D3A"/>
    <w:rsid w:val="00AC2EF2"/>
    <w:rsid w:val="00B21A8D"/>
    <w:rsid w:val="00B32609"/>
    <w:rsid w:val="00B41010"/>
    <w:rsid w:val="00B51D40"/>
    <w:rsid w:val="00B7395F"/>
    <w:rsid w:val="00B92D34"/>
    <w:rsid w:val="00B95705"/>
    <w:rsid w:val="00BD6B53"/>
    <w:rsid w:val="00BD6F13"/>
    <w:rsid w:val="00BE07D6"/>
    <w:rsid w:val="00C0614C"/>
    <w:rsid w:val="00C260EF"/>
    <w:rsid w:val="00C71331"/>
    <w:rsid w:val="00CD6AAF"/>
    <w:rsid w:val="00CE6644"/>
    <w:rsid w:val="00CF66F8"/>
    <w:rsid w:val="00CF68DB"/>
    <w:rsid w:val="00D21FA5"/>
    <w:rsid w:val="00D35411"/>
    <w:rsid w:val="00D411ED"/>
    <w:rsid w:val="00D42F3B"/>
    <w:rsid w:val="00D649FD"/>
    <w:rsid w:val="00D734F0"/>
    <w:rsid w:val="00DE5D9F"/>
    <w:rsid w:val="00E05469"/>
    <w:rsid w:val="00E37E6E"/>
    <w:rsid w:val="00E41A71"/>
    <w:rsid w:val="00E56833"/>
    <w:rsid w:val="00E66563"/>
    <w:rsid w:val="00E81CC1"/>
    <w:rsid w:val="00EB38CC"/>
    <w:rsid w:val="00EB7503"/>
    <w:rsid w:val="00EE7011"/>
    <w:rsid w:val="00EF0ECD"/>
    <w:rsid w:val="00F16405"/>
    <w:rsid w:val="00F24F14"/>
    <w:rsid w:val="00F25DA9"/>
    <w:rsid w:val="00F36180"/>
    <w:rsid w:val="00F36B11"/>
    <w:rsid w:val="00F372A2"/>
    <w:rsid w:val="00F66751"/>
    <w:rsid w:val="00F70C33"/>
    <w:rsid w:val="00F71B07"/>
    <w:rsid w:val="00F75656"/>
    <w:rsid w:val="00F865CD"/>
    <w:rsid w:val="00FB4F49"/>
    <w:rsid w:val="00FF201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E2C3A"/>
  <w15:docId w15:val="{07B44360-2D33-48C1-9F15-9B6CB74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24FBA"/>
  </w:style>
  <w:style w:type="paragraph" w:styleId="Kop1">
    <w:name w:val="heading 1"/>
    <w:basedOn w:val="Standaard"/>
    <w:next w:val="Standaard"/>
    <w:link w:val="Kop1Char"/>
    <w:uiPriority w:val="9"/>
    <w:qFormat/>
    <w:rsid w:val="00434548"/>
    <w:pPr>
      <w:keepNext/>
      <w:keepLines/>
      <w:spacing w:before="1200" w:after="960"/>
      <w:outlineLvl w:val="0"/>
    </w:pPr>
    <w:rPr>
      <w:rFonts w:asciiTheme="majorHAnsi" w:eastAsiaTheme="majorEastAsia" w:hAnsiTheme="majorHAnsi" w:cstheme="majorBidi"/>
      <w:color w:val="C00000"/>
      <w:sz w:val="72"/>
      <w:szCs w:val="32"/>
    </w:rPr>
  </w:style>
  <w:style w:type="paragraph" w:styleId="Kop2">
    <w:name w:val="heading 2"/>
    <w:basedOn w:val="Standaard"/>
    <w:next w:val="Standaard"/>
    <w:link w:val="Kop2Char"/>
    <w:uiPriority w:val="9"/>
    <w:unhideWhenUsed/>
    <w:qFormat/>
    <w:rsid w:val="00D734F0"/>
    <w:pPr>
      <w:keepNext/>
      <w:keepLines/>
      <w:spacing w:before="360" w:after="120"/>
      <w:outlineLvl w:val="1"/>
    </w:pPr>
    <w:rPr>
      <w:rFonts w:asciiTheme="majorHAnsi" w:eastAsiaTheme="majorEastAsia" w:hAnsiTheme="majorHAnsi" w:cstheme="majorBidi"/>
      <w:color w:val="C00000"/>
      <w:sz w:val="40"/>
      <w:szCs w:val="26"/>
    </w:rPr>
  </w:style>
  <w:style w:type="paragraph" w:styleId="Kop3">
    <w:name w:val="heading 3"/>
    <w:basedOn w:val="Standaard"/>
    <w:next w:val="Standaard"/>
    <w:link w:val="Kop3Char"/>
    <w:uiPriority w:val="9"/>
    <w:unhideWhenUsed/>
    <w:qFormat/>
    <w:rsid w:val="00D734F0"/>
    <w:pPr>
      <w:keepNext/>
      <w:keepLines/>
      <w:spacing w:before="40" w:after="40"/>
      <w:contextualSpacing/>
      <w:outlineLvl w:val="2"/>
    </w:pPr>
    <w:rPr>
      <w:rFonts w:asciiTheme="majorHAnsi" w:eastAsiaTheme="majorEastAsia" w:hAnsiTheme="majorHAnsi" w:cstheme="majorBidi"/>
      <w:b/>
      <w:color w:val="000000" w:themeColor="text1"/>
      <w:sz w:val="36"/>
      <w:szCs w:val="28"/>
    </w:rPr>
  </w:style>
  <w:style w:type="paragraph" w:styleId="Kop4">
    <w:name w:val="heading 4"/>
    <w:basedOn w:val="Standaard"/>
    <w:next w:val="Standaard"/>
    <w:link w:val="Kop4Char"/>
    <w:uiPriority w:val="9"/>
    <w:unhideWhenUsed/>
    <w:qFormat/>
    <w:rsid w:val="009D09BD"/>
    <w:pPr>
      <w:keepNext/>
      <w:keepLines/>
      <w:spacing w:before="40"/>
      <w:outlineLvl w:val="3"/>
    </w:pPr>
    <w:rPr>
      <w:rFonts w:asciiTheme="majorHAnsi" w:eastAsiaTheme="majorEastAsia" w:hAnsiTheme="majorHAnsi" w:cstheme="majorBidi"/>
      <w:b/>
      <w:iCs/>
      <w:color w:val="808080" w:themeColor="background1" w:themeShade="80"/>
    </w:rPr>
  </w:style>
  <w:style w:type="paragraph" w:styleId="Kop5">
    <w:name w:val="heading 5"/>
    <w:basedOn w:val="Standaard"/>
    <w:next w:val="Standaard"/>
    <w:link w:val="Kop5Char"/>
    <w:uiPriority w:val="9"/>
    <w:unhideWhenUsed/>
    <w:qFormat/>
    <w:rsid w:val="009D09BD"/>
    <w:pPr>
      <w:keepNext/>
      <w:keepLines/>
      <w:spacing w:before="40"/>
      <w:outlineLvl w:val="4"/>
    </w:pPr>
    <w:rPr>
      <w:rFonts w:asciiTheme="majorHAnsi" w:eastAsiaTheme="majorEastAsia" w:hAnsiTheme="majorHAnsi" w:cstheme="majorBidi"/>
      <w:i/>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260EF"/>
    <w:rPr>
      <w:color w:val="0563C1" w:themeColor="hyperlink"/>
      <w:u w:val="single"/>
    </w:rPr>
  </w:style>
  <w:style w:type="character" w:customStyle="1" w:styleId="Kop1Char">
    <w:name w:val="Kop 1 Char"/>
    <w:basedOn w:val="Standaardalinea-lettertype"/>
    <w:link w:val="Kop1"/>
    <w:uiPriority w:val="9"/>
    <w:rsid w:val="00434548"/>
    <w:rPr>
      <w:rFonts w:asciiTheme="majorHAnsi" w:eastAsiaTheme="majorEastAsia" w:hAnsiTheme="majorHAnsi" w:cstheme="majorBidi"/>
      <w:color w:val="C00000"/>
      <w:sz w:val="72"/>
      <w:szCs w:val="32"/>
    </w:rPr>
  </w:style>
  <w:style w:type="character" w:customStyle="1" w:styleId="Kop2Char">
    <w:name w:val="Kop 2 Char"/>
    <w:basedOn w:val="Standaardalinea-lettertype"/>
    <w:link w:val="Kop2"/>
    <w:uiPriority w:val="9"/>
    <w:rsid w:val="00D734F0"/>
    <w:rPr>
      <w:rFonts w:asciiTheme="majorHAnsi" w:eastAsiaTheme="majorEastAsia" w:hAnsiTheme="majorHAnsi" w:cstheme="majorBidi"/>
      <w:color w:val="C00000"/>
      <w:sz w:val="40"/>
      <w:szCs w:val="26"/>
    </w:rPr>
  </w:style>
  <w:style w:type="paragraph" w:styleId="Lijstalinea">
    <w:name w:val="List Paragraph"/>
    <w:basedOn w:val="Standaard"/>
    <w:uiPriority w:val="34"/>
    <w:qFormat/>
    <w:rsid w:val="00C260EF"/>
    <w:pPr>
      <w:ind w:left="720"/>
      <w:contextualSpacing/>
    </w:pPr>
  </w:style>
  <w:style w:type="character" w:customStyle="1" w:styleId="Kop3Char">
    <w:name w:val="Kop 3 Char"/>
    <w:basedOn w:val="Standaardalinea-lettertype"/>
    <w:link w:val="Kop3"/>
    <w:uiPriority w:val="9"/>
    <w:rsid w:val="00D734F0"/>
    <w:rPr>
      <w:rFonts w:asciiTheme="majorHAnsi" w:eastAsiaTheme="majorEastAsia" w:hAnsiTheme="majorHAnsi" w:cstheme="majorBidi"/>
      <w:b/>
      <w:color w:val="000000" w:themeColor="text1"/>
      <w:sz w:val="36"/>
      <w:szCs w:val="28"/>
    </w:rPr>
  </w:style>
  <w:style w:type="character" w:customStyle="1" w:styleId="Kop4Char">
    <w:name w:val="Kop 4 Char"/>
    <w:basedOn w:val="Standaardalinea-lettertype"/>
    <w:link w:val="Kop4"/>
    <w:uiPriority w:val="9"/>
    <w:rsid w:val="009D09BD"/>
    <w:rPr>
      <w:rFonts w:asciiTheme="majorHAnsi" w:eastAsiaTheme="majorEastAsia" w:hAnsiTheme="majorHAnsi" w:cstheme="majorBidi"/>
      <w:b/>
      <w:iCs/>
      <w:color w:val="808080" w:themeColor="background1" w:themeShade="80"/>
    </w:rPr>
  </w:style>
  <w:style w:type="character" w:customStyle="1" w:styleId="Kop5Char">
    <w:name w:val="Kop 5 Char"/>
    <w:basedOn w:val="Standaardalinea-lettertype"/>
    <w:link w:val="Kop5"/>
    <w:uiPriority w:val="9"/>
    <w:rsid w:val="009D09BD"/>
    <w:rPr>
      <w:rFonts w:asciiTheme="majorHAnsi" w:eastAsiaTheme="majorEastAsia" w:hAnsiTheme="majorHAnsi" w:cstheme="majorBidi"/>
      <w:i/>
      <w:color w:val="000000" w:themeColor="text1"/>
    </w:rPr>
  </w:style>
  <w:style w:type="character" w:styleId="Titelvanboek">
    <w:name w:val="Book Title"/>
    <w:basedOn w:val="Standaardalinea-lettertype"/>
    <w:uiPriority w:val="33"/>
    <w:qFormat/>
    <w:rsid w:val="00434548"/>
    <w:rPr>
      <w:b/>
      <w:bCs/>
      <w:i/>
      <w:iCs/>
      <w:spacing w:val="5"/>
    </w:rPr>
  </w:style>
  <w:style w:type="paragraph" w:styleId="Koptekst">
    <w:name w:val="header"/>
    <w:basedOn w:val="Standaard"/>
    <w:link w:val="KoptekstChar"/>
    <w:uiPriority w:val="99"/>
    <w:unhideWhenUsed/>
    <w:rsid w:val="00E05469"/>
    <w:pPr>
      <w:tabs>
        <w:tab w:val="center" w:pos="4536"/>
        <w:tab w:val="right" w:pos="9072"/>
      </w:tabs>
    </w:pPr>
  </w:style>
  <w:style w:type="character" w:customStyle="1" w:styleId="KoptekstChar">
    <w:name w:val="Koptekst Char"/>
    <w:basedOn w:val="Standaardalinea-lettertype"/>
    <w:link w:val="Koptekst"/>
    <w:uiPriority w:val="99"/>
    <w:rsid w:val="00E05469"/>
  </w:style>
  <w:style w:type="paragraph" w:styleId="Voettekst">
    <w:name w:val="footer"/>
    <w:basedOn w:val="Standaard"/>
    <w:link w:val="VoettekstChar"/>
    <w:uiPriority w:val="99"/>
    <w:unhideWhenUsed/>
    <w:rsid w:val="00E05469"/>
    <w:pPr>
      <w:tabs>
        <w:tab w:val="center" w:pos="4536"/>
        <w:tab w:val="right" w:pos="9072"/>
      </w:tabs>
    </w:pPr>
  </w:style>
  <w:style w:type="character" w:customStyle="1" w:styleId="VoettekstChar">
    <w:name w:val="Voettekst Char"/>
    <w:basedOn w:val="Standaardalinea-lettertype"/>
    <w:link w:val="Voettekst"/>
    <w:uiPriority w:val="99"/>
    <w:rsid w:val="00E05469"/>
  </w:style>
  <w:style w:type="character" w:styleId="Paginanummer">
    <w:name w:val="page number"/>
    <w:basedOn w:val="Standaardalinea-lettertype"/>
    <w:uiPriority w:val="99"/>
    <w:semiHidden/>
    <w:unhideWhenUsed/>
    <w:rsid w:val="00E05469"/>
  </w:style>
  <w:style w:type="paragraph" w:customStyle="1" w:styleId="bijsluiter">
    <w:name w:val="bijsluiter"/>
    <w:basedOn w:val="Standaard"/>
    <w:qFormat/>
    <w:rsid w:val="00AC2EF2"/>
    <w:pPr>
      <w:spacing w:before="400"/>
    </w:pPr>
    <w:rPr>
      <w:sz w:val="20"/>
      <w:szCs w:val="20"/>
      <w:lang w:val="nl-NL"/>
    </w:rPr>
  </w:style>
  <w:style w:type="character" w:styleId="GevolgdeHyperlink">
    <w:name w:val="FollowedHyperlink"/>
    <w:basedOn w:val="Standaardalinea-lettertype"/>
    <w:uiPriority w:val="99"/>
    <w:semiHidden/>
    <w:unhideWhenUsed/>
    <w:rsid w:val="00AC2EF2"/>
    <w:rPr>
      <w:color w:val="954F72" w:themeColor="followedHyperlink"/>
      <w:u w:val="single"/>
    </w:rPr>
  </w:style>
  <w:style w:type="table" w:styleId="Tabelraster">
    <w:name w:val="Table Grid"/>
    <w:basedOn w:val="Standaardtabel"/>
    <w:uiPriority w:val="39"/>
    <w:rsid w:val="00D7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0C33"/>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Drive\EHB\Doceren\2016-17\opdrachtenfiche.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a982ccef-5e3f-42ff-9cd1-5c0a3f84e09c">RW37EEP2KZ6C-1630365002-1</_dlc_DocId>
    <_dlc_DocIdUrl xmlns="a982ccef-5e3f-42ff-9cd1-5c0a3f84e09c">
      <Url>https://ehb.sharepoint.com/sites/DenT/opl/multec/Werking/_layouts/15/DocIdRedir.aspx?ID=RW37EEP2KZ6C-1630365002-1</Url>
      <Description>RW37EEP2KZ6C-1630365002-1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FA472FE9B87240ACC83E5A12B9A46B" ma:contentTypeVersion="3" ma:contentTypeDescription="Een nieuw document maken." ma:contentTypeScope="" ma:versionID="aa81423bd50a1674507db25050848969">
  <xsd:schema xmlns:xsd="http://www.w3.org/2001/XMLSchema" xmlns:xs="http://www.w3.org/2001/XMLSchema" xmlns:p="http://schemas.microsoft.com/office/2006/metadata/properties" xmlns:ns1="http://schemas.microsoft.com/sharepoint/v3" xmlns:ns2="09f27044-597b-4f06-90f1-41e22bddbabe" xmlns:ns3="a982ccef-5e3f-42ff-9cd1-5c0a3f84e09c" targetNamespace="http://schemas.microsoft.com/office/2006/metadata/properties" ma:root="true" ma:fieldsID="5bfe93859d4656f66241e2a066d3ca5b" ns1:_="" ns2:_="" ns3:_="">
    <xsd:import namespace="http://schemas.microsoft.com/sharepoint/v3"/>
    <xsd:import namespace="09f27044-597b-4f06-90f1-41e22bddbabe"/>
    <xsd:import namespace="a982ccef-5e3f-42ff-9cd1-5c0a3f84e09c"/>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hidden="true"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f27044-597b-4f06-90f1-41e22bddbabe"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82ccef-5e3f-42ff-9cd1-5c0a3f84e09c"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42C3C-A12E-4403-844C-037BEC9BE9E4}">
  <ds:schemaRefs>
    <ds:schemaRef ds:uri="http://schemas.microsoft.com/sharepoint/v3/contenttype/forms"/>
  </ds:schemaRefs>
</ds:datastoreItem>
</file>

<file path=customXml/itemProps2.xml><?xml version="1.0" encoding="utf-8"?>
<ds:datastoreItem xmlns:ds="http://schemas.openxmlformats.org/officeDocument/2006/customXml" ds:itemID="{2B82CFF1-2357-4404-BB10-F5AF52C04527}">
  <ds:schemaRefs>
    <ds:schemaRef ds:uri="http://schemas.microsoft.com/office/2006/metadata/properties"/>
    <ds:schemaRef ds:uri="http://schemas.microsoft.com/office/infopath/2007/PartnerControls"/>
    <ds:schemaRef ds:uri="http://schemas.microsoft.com/sharepoint/v3"/>
    <ds:schemaRef ds:uri="a982ccef-5e3f-42ff-9cd1-5c0a3f84e09c"/>
  </ds:schemaRefs>
</ds:datastoreItem>
</file>

<file path=customXml/itemProps3.xml><?xml version="1.0" encoding="utf-8"?>
<ds:datastoreItem xmlns:ds="http://schemas.openxmlformats.org/officeDocument/2006/customXml" ds:itemID="{73931ECB-7EA6-44C8-871E-A1D8FA10A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f27044-597b-4f06-90f1-41e22bddbabe"/>
    <ds:schemaRef ds:uri="a982ccef-5e3f-42ff-9cd1-5c0a3f84e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FA9592-AF2B-48D9-9029-994AED7FFE8B}">
  <ds:schemaRefs>
    <ds:schemaRef ds:uri="http://schemas.microsoft.com/sharepoint/events"/>
  </ds:schemaRefs>
</ds:datastoreItem>
</file>

<file path=customXml/itemProps5.xml><?xml version="1.0" encoding="utf-8"?>
<ds:datastoreItem xmlns:ds="http://schemas.openxmlformats.org/officeDocument/2006/customXml" ds:itemID="{8BA8BAD5-B63A-414F-8606-BE8E12DBF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opdrachtenfiche</Template>
  <TotalTime>48</TotalTime>
  <Pages>4</Pages>
  <Words>717</Words>
  <Characters>3944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Erasmushogeschool Design &amp; Technologie</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dickx</dc:creator>
  <cp:keywords/>
  <dc:description/>
  <cp:lastModifiedBy>MOONS Bram (s)</cp:lastModifiedBy>
  <cp:revision>113</cp:revision>
  <dcterms:created xsi:type="dcterms:W3CDTF">2018-09-10T18:54:00Z</dcterms:created>
  <dcterms:modified xsi:type="dcterms:W3CDTF">2019-10-30T17:10:00Z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0x0101004EFA472FE9B87240ACC83E5A12B9A46B</vt:lpwstr>
  </property>
  <property fmtid="{D5CDD505-2E9C-101B-9397-08002B2CF9AE}" pid="3" name="Academiejaar">
    <vt:lpwstr>8;#2015-16|a01c3622-f5c8-4ee2-b432-7b28dd741de0</vt:lpwstr>
  </property>
  <property fmtid="{D5CDD505-2E9C-101B-9397-08002B2CF9AE}" pid="4" name="_dlc_DocIdItemGuid">
    <vt:lpwstr>92ad7808-60bc-440b-8c8b-a4670977a3f7</vt:lpwstr>
  </property>
</Properties>
</file>